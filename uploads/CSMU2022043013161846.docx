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681417" w:themeColor="text2" w:themeShade="80"/>
          <w:spacing w:val="0"/>
          <w:kern w:val="0"/>
          <w:sz w:val="28"/>
          <w:szCs w:val="28"/>
        </w:rPr>
        <w:alias w:val="Resume Name"/>
        <w:tag w:val="Resume Name"/>
        <w:id w:val="-104278397"/>
        <w:placeholder>
          <w:docPart w:val="AE4B3D6BFD064A77B79AC93651A10C8F"/>
        </w:placeholder>
        <w:docPartList>
          <w:docPartGallery w:val="Quick Parts"/>
          <w:docPartCategory w:val=" Resume Name"/>
        </w:docPartList>
      </w:sdtPr>
      <w:sdtEndPr>
        <w:rPr>
          <w:color w:val="000000" w:themeColor="text1"/>
        </w:rPr>
      </w:sdtEndPr>
      <w:sdtContent>
        <w:p w:rsidR="001C6D2C" w:rsidRPr="00926435" w:rsidRDefault="0067093D">
          <w:pPr>
            <w:pStyle w:val="PersonalName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val="en-IN" w:eastAsia="en-IN" w:bidi="mr-IN"/>
            </w:rPr>
            <w:drawing>
              <wp:anchor distT="0" distB="0" distL="114300" distR="114300" simplePos="0" relativeHeight="251658240" behindDoc="1" locked="0" layoutInCell="1" allowOverlap="1" wp14:anchorId="6158EDF6" wp14:editId="2BADD634">
                <wp:simplePos x="0" y="0"/>
                <wp:positionH relativeFrom="column">
                  <wp:posOffset>6381750</wp:posOffset>
                </wp:positionH>
                <wp:positionV relativeFrom="paragraph">
                  <wp:posOffset>532</wp:posOffset>
                </wp:positionV>
                <wp:extent cx="1143000" cy="1465684"/>
                <wp:effectExtent l="0" t="0" r="0" b="1270"/>
                <wp:wrapTight wrapText="bothSides">
                  <wp:wrapPolygon edited="0">
                    <wp:start x="0" y="0"/>
                    <wp:lineTo x="0" y="21338"/>
                    <wp:lineTo x="21240" y="21338"/>
                    <wp:lineTo x="21240" y="0"/>
                    <wp:lineTo x="0" y="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G_20170823_0009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43000" cy="1465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31F03" w:rsidRPr="00926435">
            <w:rPr>
              <w:rFonts w:asciiTheme="minorHAnsi" w:eastAsiaTheme="minorEastAsia" w:hAnsiTheme="minorHAnsi" w:cstheme="minorBidi"/>
              <w:caps w:val="0"/>
              <w:spacing w:val="0"/>
              <w:kern w:val="0"/>
              <w:sz w:val="28"/>
              <w:szCs w:val="28"/>
            </w:rPr>
            <w:t xml:space="preserve">Miss. </w:t>
          </w:r>
          <w:proofErr w:type="spellStart"/>
          <w:r w:rsidR="00231F03" w:rsidRPr="00926435">
            <w:rPr>
              <w:rFonts w:asciiTheme="minorHAnsi" w:eastAsiaTheme="minorEastAsia" w:hAnsiTheme="minorHAnsi" w:cstheme="minorBidi"/>
              <w:caps w:val="0"/>
              <w:spacing w:val="0"/>
              <w:kern w:val="0"/>
              <w:sz w:val="28"/>
              <w:szCs w:val="28"/>
            </w:rPr>
            <w:t>Manasi</w:t>
          </w:r>
          <w:proofErr w:type="spellEnd"/>
          <w:r w:rsidR="001C6D2C" w:rsidRPr="00926435">
            <w:rPr>
              <w:rFonts w:asciiTheme="minorHAnsi" w:eastAsiaTheme="minorEastAsia" w:hAnsiTheme="minorHAnsi" w:cstheme="minorBidi"/>
              <w:caps w:val="0"/>
              <w:spacing w:val="0"/>
              <w:kern w:val="0"/>
              <w:sz w:val="28"/>
              <w:szCs w:val="28"/>
            </w:rPr>
            <w:t xml:space="preserve"> Jayant </w:t>
          </w:r>
          <w:proofErr w:type="spellStart"/>
          <w:r w:rsidR="001C6D2C" w:rsidRPr="00926435">
            <w:rPr>
              <w:rFonts w:asciiTheme="minorHAnsi" w:eastAsiaTheme="minorEastAsia" w:hAnsiTheme="minorHAnsi" w:cstheme="minorBidi"/>
              <w:caps w:val="0"/>
              <w:spacing w:val="0"/>
              <w:kern w:val="0"/>
              <w:sz w:val="28"/>
              <w:szCs w:val="28"/>
            </w:rPr>
            <w:t>Pimputkar</w:t>
          </w:r>
          <w:proofErr w:type="spellEnd"/>
        </w:p>
        <w:p w:rsidR="001C6D2C" w:rsidRPr="00926435" w:rsidRDefault="007F24C5" w:rsidP="007239F0">
          <w:pPr>
            <w:pStyle w:val="NoSpacing"/>
            <w:tabs>
              <w:tab w:val="left" w:pos="7755"/>
              <w:tab w:val="left" w:pos="9615"/>
            </w:tabs>
            <w:rPr>
              <w:color w:val="000000" w:themeColor="text1"/>
              <w:sz w:val="28"/>
              <w:szCs w:val="28"/>
            </w:rPr>
          </w:pPr>
          <w:sdt>
            <w:sdtPr>
              <w:rPr>
                <w:color w:val="000000" w:themeColor="text1"/>
                <w:sz w:val="28"/>
                <w:szCs w:val="28"/>
              </w:rPr>
              <w:alias w:val="E-mail Address"/>
              <w:tag w:val=""/>
              <w:id w:val="1002780879"/>
              <w:placeholder>
                <w:docPart w:val="B88B11E5699645ABB655B5AB01F648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50012" w:rsidRPr="00926435">
                <w:rPr>
                  <w:color w:val="000000" w:themeColor="text1"/>
                  <w:sz w:val="28"/>
                  <w:szCs w:val="28"/>
                  <w:lang w:val="en-IN"/>
                </w:rPr>
                <w:t>manasijpimputkar@gmail.com</w:t>
              </w:r>
            </w:sdtContent>
          </w:sdt>
          <w:r w:rsidR="007239F0">
            <w:rPr>
              <w:color w:val="000000" w:themeColor="text1"/>
              <w:sz w:val="28"/>
              <w:szCs w:val="28"/>
            </w:rPr>
            <w:tab/>
          </w:r>
          <w:r w:rsidR="007239F0">
            <w:rPr>
              <w:color w:val="000000" w:themeColor="text1"/>
              <w:sz w:val="28"/>
              <w:szCs w:val="28"/>
            </w:rPr>
            <w:tab/>
          </w:r>
        </w:p>
        <w:sdt>
          <w:sdtPr>
            <w:rPr>
              <w:color w:val="000000" w:themeColor="text1"/>
              <w:sz w:val="28"/>
              <w:szCs w:val="28"/>
            </w:rPr>
            <w:alias w:val="Address"/>
            <w:tag w:val=""/>
            <w:id w:val="-1211872985"/>
            <w:placeholder>
              <w:docPart w:val="20EF13F5D2B4427D829841A50EFD8E3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1C6D2C" w:rsidRPr="00926435" w:rsidRDefault="00E50012">
              <w:pPr>
                <w:pStyle w:val="NoSpacing"/>
                <w:rPr>
                  <w:color w:val="000000" w:themeColor="text1"/>
                  <w:sz w:val="28"/>
                  <w:szCs w:val="28"/>
                </w:rPr>
              </w:pPr>
              <w:r w:rsidRPr="00926435">
                <w:rPr>
                  <w:color w:val="000000" w:themeColor="text1"/>
                  <w:sz w:val="28"/>
                  <w:szCs w:val="28"/>
                  <w:lang w:val="en-IN"/>
                </w:rPr>
                <w:t xml:space="preserve">988, Ganesh Colony, near T.R.P., </w:t>
              </w:r>
              <w:proofErr w:type="spellStart"/>
              <w:r w:rsidRPr="00926435">
                <w:rPr>
                  <w:color w:val="000000" w:themeColor="text1"/>
                  <w:sz w:val="28"/>
                  <w:szCs w:val="28"/>
                  <w:lang w:val="en-IN"/>
                </w:rPr>
                <w:t>Ratnagiri</w:t>
              </w:r>
              <w:proofErr w:type="spellEnd"/>
              <w:r w:rsidRPr="00926435">
                <w:rPr>
                  <w:color w:val="000000" w:themeColor="text1"/>
                  <w:sz w:val="28"/>
                  <w:szCs w:val="28"/>
                  <w:lang w:val="en-IN"/>
                </w:rPr>
                <w:t xml:space="preserve"> 415639.</w:t>
              </w:r>
            </w:p>
          </w:sdtContent>
        </w:sdt>
        <w:p w:rsidR="001C6D2C" w:rsidRPr="00926435" w:rsidRDefault="00231F03" w:rsidP="007239F0">
          <w:pPr>
            <w:pStyle w:val="NoSpacing"/>
            <w:tabs>
              <w:tab w:val="left" w:pos="9810"/>
            </w:tabs>
            <w:rPr>
              <w:color w:val="000000" w:themeColor="text1"/>
              <w:sz w:val="28"/>
              <w:szCs w:val="28"/>
            </w:rPr>
          </w:pPr>
          <w:r w:rsidRPr="00926435">
            <w:rPr>
              <w:color w:val="000000" w:themeColor="text1"/>
              <w:sz w:val="28"/>
              <w:szCs w:val="28"/>
            </w:rPr>
            <w:t>8888371729,9403932724</w:t>
          </w:r>
          <w:r w:rsidR="007239F0">
            <w:rPr>
              <w:color w:val="000000" w:themeColor="text1"/>
              <w:sz w:val="28"/>
              <w:szCs w:val="28"/>
            </w:rPr>
            <w:tab/>
          </w:r>
        </w:p>
        <w:p w:rsidR="00E35968" w:rsidRPr="00926435" w:rsidRDefault="007239F0" w:rsidP="007239F0">
          <w:pPr>
            <w:tabs>
              <w:tab w:val="left" w:pos="9810"/>
            </w:tabs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ab/>
          </w:r>
        </w:p>
      </w:sdtContent>
    </w:sdt>
    <w:p w:rsidR="00E35968" w:rsidRPr="00926435" w:rsidRDefault="00C0292B">
      <w:pPr>
        <w:pStyle w:val="SectionHeading"/>
        <w:rPr>
          <w:color w:val="000000" w:themeColor="text1"/>
        </w:rPr>
      </w:pPr>
      <w:r w:rsidRPr="00926435">
        <w:rPr>
          <w:color w:val="000000" w:themeColor="text1"/>
        </w:rPr>
        <w:t>Education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2"/>
        <w:gridCol w:w="2880"/>
        <w:gridCol w:w="1530"/>
        <w:gridCol w:w="2070"/>
      </w:tblGrid>
      <w:tr w:rsidR="00926435" w:rsidRPr="00926435" w:rsidTr="00911C56">
        <w:tc>
          <w:tcPr>
            <w:tcW w:w="1908" w:type="dxa"/>
          </w:tcPr>
          <w:p w:rsidR="00231F03" w:rsidRPr="00926435" w:rsidRDefault="00231F03" w:rsidP="00911C5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26435">
              <w:rPr>
                <w:b/>
                <w:bCs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880" w:type="dxa"/>
          </w:tcPr>
          <w:p w:rsidR="00231F03" w:rsidRPr="00926435" w:rsidRDefault="00231F03" w:rsidP="00911C5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26435">
              <w:rPr>
                <w:b/>
                <w:bCs/>
                <w:color w:val="000000" w:themeColor="text1"/>
                <w:sz w:val="28"/>
                <w:szCs w:val="28"/>
              </w:rPr>
              <w:t>Board/University</w:t>
            </w:r>
          </w:p>
        </w:tc>
        <w:tc>
          <w:tcPr>
            <w:tcW w:w="1530" w:type="dxa"/>
          </w:tcPr>
          <w:p w:rsidR="00231F03" w:rsidRPr="00926435" w:rsidRDefault="00231F03" w:rsidP="00911C5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26435">
              <w:rPr>
                <w:b/>
                <w:bCs/>
                <w:color w:val="000000" w:themeColor="text1"/>
                <w:sz w:val="28"/>
                <w:szCs w:val="28"/>
              </w:rPr>
              <w:t>Year</w:t>
            </w:r>
          </w:p>
        </w:tc>
        <w:tc>
          <w:tcPr>
            <w:tcW w:w="2070" w:type="dxa"/>
          </w:tcPr>
          <w:p w:rsidR="00231F03" w:rsidRPr="00926435" w:rsidRDefault="00231F03" w:rsidP="00911C5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26435">
              <w:rPr>
                <w:b/>
                <w:bCs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926435" w:rsidRPr="00926435" w:rsidTr="00911C56">
        <w:tc>
          <w:tcPr>
            <w:tcW w:w="1908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M.sc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 Mathematics</w:t>
            </w:r>
          </w:p>
        </w:tc>
        <w:tc>
          <w:tcPr>
            <w:tcW w:w="288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University of Mumbai (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Gogate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Jogalekar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College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Ratnagiri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)</w:t>
            </w:r>
          </w:p>
        </w:tc>
        <w:tc>
          <w:tcPr>
            <w:tcW w:w="153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May</w:t>
            </w:r>
          </w:p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2019</w:t>
            </w:r>
          </w:p>
        </w:tc>
        <w:tc>
          <w:tcPr>
            <w:tcW w:w="207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52.35%</w:t>
            </w:r>
          </w:p>
        </w:tc>
      </w:tr>
      <w:tr w:rsidR="00926435" w:rsidRPr="00926435" w:rsidTr="00911C56">
        <w:tc>
          <w:tcPr>
            <w:tcW w:w="1908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B.sc</w:t>
            </w:r>
            <w:proofErr w:type="spellEnd"/>
          </w:p>
        </w:tc>
        <w:tc>
          <w:tcPr>
            <w:tcW w:w="288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University of Mumbai (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Gogate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Jogalekar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College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Ratnagiri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231F03" w:rsidRPr="00926435" w:rsidRDefault="00231F03" w:rsidP="00911C56">
            <w:pPr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 xml:space="preserve">  </w:t>
            </w:r>
            <w:r w:rsidR="00B0613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26435">
              <w:rPr>
                <w:color w:val="000000" w:themeColor="text1"/>
                <w:sz w:val="28"/>
                <w:szCs w:val="28"/>
              </w:rPr>
              <w:t xml:space="preserve"> Feb         </w:t>
            </w:r>
          </w:p>
          <w:p w:rsidR="00231F03" w:rsidRPr="00926435" w:rsidRDefault="00231F03" w:rsidP="00911C56">
            <w:pPr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 xml:space="preserve">    </w:t>
            </w:r>
            <w:r w:rsidR="00B0613F">
              <w:rPr>
                <w:color w:val="000000" w:themeColor="text1"/>
                <w:sz w:val="28"/>
                <w:szCs w:val="28"/>
              </w:rPr>
              <w:t>2</w:t>
            </w:r>
            <w:r w:rsidRPr="00926435">
              <w:rPr>
                <w:color w:val="000000" w:themeColor="text1"/>
                <w:sz w:val="28"/>
                <w:szCs w:val="28"/>
              </w:rPr>
              <w:t>016</w:t>
            </w:r>
          </w:p>
        </w:tc>
        <w:tc>
          <w:tcPr>
            <w:tcW w:w="207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68.00%</w:t>
            </w:r>
          </w:p>
        </w:tc>
      </w:tr>
      <w:tr w:rsidR="00926435" w:rsidRPr="00926435" w:rsidTr="00911C56">
        <w:tc>
          <w:tcPr>
            <w:tcW w:w="1908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HSC</w:t>
            </w:r>
          </w:p>
        </w:tc>
        <w:tc>
          <w:tcPr>
            <w:tcW w:w="288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Maharashtra State Board</w:t>
            </w:r>
          </w:p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Gogate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Jogalekar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College 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Ratnagiri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Feb</w:t>
            </w:r>
          </w:p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207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61.50%</w:t>
            </w:r>
          </w:p>
        </w:tc>
      </w:tr>
      <w:tr w:rsidR="00926435" w:rsidRPr="00926435" w:rsidTr="00911C56">
        <w:tc>
          <w:tcPr>
            <w:tcW w:w="1908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288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Maharashtra State Board</w:t>
            </w:r>
          </w:p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26435">
              <w:rPr>
                <w:color w:val="000000" w:themeColor="text1"/>
                <w:sz w:val="28"/>
                <w:szCs w:val="28"/>
              </w:rPr>
              <w:t>Jagushte</w:t>
            </w:r>
            <w:proofErr w:type="spellEnd"/>
            <w:r w:rsidRPr="00926435">
              <w:rPr>
                <w:color w:val="000000" w:themeColor="text1"/>
                <w:sz w:val="28"/>
                <w:szCs w:val="28"/>
              </w:rPr>
              <w:t xml:space="preserve"> High School)</w:t>
            </w:r>
          </w:p>
        </w:tc>
        <w:tc>
          <w:tcPr>
            <w:tcW w:w="1530" w:type="dxa"/>
          </w:tcPr>
          <w:p w:rsidR="00231F03" w:rsidRPr="00926435" w:rsidRDefault="00206891" w:rsidP="00B0613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March </w:t>
            </w:r>
            <w:r w:rsidR="00231F03" w:rsidRPr="00926435">
              <w:rPr>
                <w:color w:val="000000" w:themeColor="text1"/>
                <w:sz w:val="28"/>
                <w:szCs w:val="28"/>
              </w:rPr>
              <w:t>2010</w:t>
            </w:r>
          </w:p>
        </w:tc>
        <w:tc>
          <w:tcPr>
            <w:tcW w:w="2070" w:type="dxa"/>
          </w:tcPr>
          <w:p w:rsidR="00231F03" w:rsidRPr="00926435" w:rsidRDefault="00231F03" w:rsidP="0091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26435">
              <w:rPr>
                <w:color w:val="000000" w:themeColor="text1"/>
                <w:sz w:val="28"/>
                <w:szCs w:val="28"/>
              </w:rPr>
              <w:t>84.36%</w:t>
            </w:r>
          </w:p>
        </w:tc>
      </w:tr>
    </w:tbl>
    <w:p w:rsidR="00E838E3" w:rsidRDefault="001C6D2C" w:rsidP="00E838E3">
      <w:pPr>
        <w:pStyle w:val="SectionHeading"/>
        <w:rPr>
          <w:color w:val="000000" w:themeColor="text1"/>
        </w:rPr>
      </w:pPr>
      <w:r w:rsidRPr="00926435">
        <w:rPr>
          <w:color w:val="000000" w:themeColor="text1"/>
        </w:rPr>
        <w:t xml:space="preserve">Work </w:t>
      </w:r>
      <w:r w:rsidR="00E838E3">
        <w:rPr>
          <w:color w:val="000000" w:themeColor="text1"/>
        </w:rPr>
        <w:t>EXPERIENCE</w:t>
      </w:r>
    </w:p>
    <w:p w:rsidR="00E838E3" w:rsidRDefault="00AE2561" w:rsidP="00AE2561">
      <w:pPr>
        <w:pStyle w:val="ListParagraph"/>
        <w:numPr>
          <w:ilvl w:val="0"/>
          <w:numId w:val="6"/>
        </w:numPr>
      </w:pPr>
      <w:r>
        <w:t xml:space="preserve">Worked in a </w:t>
      </w:r>
      <w:proofErr w:type="spellStart"/>
      <w:r>
        <w:t>Navnirman</w:t>
      </w:r>
      <w:proofErr w:type="spellEnd"/>
      <w:r>
        <w:t xml:space="preserve"> college </w:t>
      </w:r>
      <w:proofErr w:type="spellStart"/>
      <w:r>
        <w:t>Ratnagiri</w:t>
      </w:r>
      <w:proofErr w:type="spellEnd"/>
      <w:r>
        <w:t xml:space="preserve"> on </w:t>
      </w:r>
      <w:r w:rsidR="000851A4">
        <w:t>a clock hours basis</w:t>
      </w:r>
    </w:p>
    <w:p w:rsidR="000851A4" w:rsidRPr="00E838E3" w:rsidRDefault="000851A4" w:rsidP="00AE2561">
      <w:pPr>
        <w:pStyle w:val="ListParagraph"/>
        <w:numPr>
          <w:ilvl w:val="0"/>
          <w:numId w:val="6"/>
        </w:numPr>
      </w:pPr>
      <w:r>
        <w:t xml:space="preserve">Worked in a Government Polytechnic College </w:t>
      </w:r>
      <w:proofErr w:type="spellStart"/>
      <w:r>
        <w:t>Ratnagiri</w:t>
      </w:r>
      <w:proofErr w:type="spellEnd"/>
      <w:r w:rsidR="005613DC">
        <w:t xml:space="preserve"> as a visiting faculty for a 1 year</w:t>
      </w:r>
    </w:p>
    <w:p w:rsidR="00D75984" w:rsidRDefault="00D75984">
      <w:pPr>
        <w:pStyle w:val="SectionHeading"/>
        <w:rPr>
          <w:color w:val="000000" w:themeColor="text1"/>
        </w:rPr>
      </w:pPr>
      <w:r>
        <w:rPr>
          <w:color w:val="000000" w:themeColor="text1"/>
        </w:rPr>
        <w:t>Personal Achivement</w:t>
      </w:r>
    </w:p>
    <w:p w:rsidR="00D75984" w:rsidRDefault="00843174" w:rsidP="00D75984">
      <w:pPr>
        <w:pStyle w:val="ListParagraph"/>
        <w:numPr>
          <w:ilvl w:val="0"/>
          <w:numId w:val="5"/>
        </w:numPr>
      </w:pPr>
      <w:r>
        <w:t>Certified International trainer of Vedic Mathematics</w:t>
      </w:r>
    </w:p>
    <w:p w:rsidR="00843174" w:rsidRPr="00D75984" w:rsidRDefault="00843174" w:rsidP="00D75984">
      <w:pPr>
        <w:pStyle w:val="ListParagraph"/>
        <w:numPr>
          <w:ilvl w:val="0"/>
          <w:numId w:val="5"/>
        </w:numPr>
      </w:pPr>
      <w:r>
        <w:t xml:space="preserve">First price </w:t>
      </w:r>
      <w:r w:rsidR="00E838E3">
        <w:t>in a state level PPT computation, 2016</w:t>
      </w:r>
    </w:p>
    <w:p w:rsidR="00E35968" w:rsidRPr="00926435" w:rsidRDefault="00C0292B">
      <w:pPr>
        <w:pStyle w:val="SectionHeading"/>
        <w:rPr>
          <w:color w:val="000000" w:themeColor="text1"/>
        </w:rPr>
      </w:pPr>
      <w:r w:rsidRPr="00926435">
        <w:rPr>
          <w:color w:val="000000" w:themeColor="text1"/>
        </w:rPr>
        <w:t>Skills</w:t>
      </w:r>
    </w:p>
    <w:p w:rsidR="00E35968" w:rsidRPr="00926435" w:rsidRDefault="001C6D2C">
      <w:pPr>
        <w:pStyle w:val="ListParagraph"/>
        <w:numPr>
          <w:ilvl w:val="0"/>
          <w:numId w:val="4"/>
        </w:numPr>
        <w:ind w:hanging="288"/>
        <w:rPr>
          <w:color w:val="000000" w:themeColor="text1"/>
          <w:sz w:val="28"/>
          <w:szCs w:val="28"/>
        </w:rPr>
      </w:pPr>
      <w:r w:rsidRPr="00926435">
        <w:rPr>
          <w:color w:val="000000" w:themeColor="text1"/>
          <w:sz w:val="28"/>
          <w:szCs w:val="28"/>
        </w:rPr>
        <w:t>Languages known- Marathi, English, Hindi.</w:t>
      </w:r>
    </w:p>
    <w:p w:rsidR="00D34049" w:rsidRPr="00926435" w:rsidRDefault="001C6D2C" w:rsidP="00231F03">
      <w:pPr>
        <w:pStyle w:val="ListParagraph"/>
        <w:numPr>
          <w:ilvl w:val="0"/>
          <w:numId w:val="4"/>
        </w:numPr>
        <w:ind w:hanging="288"/>
        <w:rPr>
          <w:color w:val="000000" w:themeColor="text1"/>
          <w:sz w:val="28"/>
          <w:szCs w:val="28"/>
        </w:rPr>
      </w:pPr>
      <w:r w:rsidRPr="00926435">
        <w:rPr>
          <w:color w:val="000000" w:themeColor="text1"/>
          <w:sz w:val="28"/>
          <w:szCs w:val="28"/>
        </w:rPr>
        <w:t>Knowledge</w:t>
      </w:r>
      <w:r w:rsidR="00D34049" w:rsidRPr="00926435">
        <w:rPr>
          <w:color w:val="000000" w:themeColor="text1"/>
          <w:sz w:val="28"/>
          <w:szCs w:val="28"/>
        </w:rPr>
        <w:t xml:space="preserve"> of Computer operating systems, MS Word, MS Excel, MS Power point and Internet.</w:t>
      </w:r>
    </w:p>
    <w:p w:rsidR="00D34049" w:rsidRPr="00926435" w:rsidRDefault="0069610A" w:rsidP="0069610A">
      <w:pPr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926435">
        <w:rPr>
          <w:rFonts w:asciiTheme="majorHAnsi" w:hAnsiTheme="majorHAnsi"/>
          <w:b/>
          <w:bCs/>
          <w:color w:val="000000" w:themeColor="text1"/>
          <w:sz w:val="28"/>
          <w:szCs w:val="28"/>
        </w:rPr>
        <w:t>Personal Details</w:t>
      </w:r>
    </w:p>
    <w:p w:rsidR="0069610A" w:rsidRPr="00926435" w:rsidRDefault="0069610A" w:rsidP="0069610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>Date of Birth:</w:t>
      </w:r>
      <w:r w:rsidR="00231F03" w:rsidRPr="00926435">
        <w:rPr>
          <w:rFonts w:cstheme="minorHAnsi"/>
          <w:color w:val="000000" w:themeColor="text1"/>
          <w:sz w:val="28"/>
          <w:szCs w:val="28"/>
        </w:rPr>
        <w:t xml:space="preserve"> 15/06/1993</w:t>
      </w:r>
    </w:p>
    <w:p w:rsidR="0069610A" w:rsidRPr="00926435" w:rsidRDefault="0069610A" w:rsidP="0069610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Marital Status: </w:t>
      </w:r>
      <w:r w:rsidRPr="00926435">
        <w:rPr>
          <w:rFonts w:cstheme="minorHAnsi"/>
          <w:color w:val="000000" w:themeColor="text1"/>
          <w:sz w:val="28"/>
          <w:szCs w:val="28"/>
        </w:rPr>
        <w:t>Unmarried</w:t>
      </w:r>
    </w:p>
    <w:p w:rsidR="0069610A" w:rsidRPr="00926435" w:rsidRDefault="0069610A" w:rsidP="0069610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Nationality: </w:t>
      </w:r>
      <w:r w:rsidRPr="00926435">
        <w:rPr>
          <w:rFonts w:cstheme="minorHAnsi"/>
          <w:color w:val="000000" w:themeColor="text1"/>
          <w:sz w:val="28"/>
          <w:szCs w:val="28"/>
        </w:rPr>
        <w:t>Indian</w:t>
      </w:r>
    </w:p>
    <w:p w:rsidR="009C64A8" w:rsidRPr="00926435" w:rsidRDefault="0069610A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>Interests and Hobbies:</w:t>
      </w:r>
      <w:r w:rsidR="00231F03" w:rsidRPr="0092643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31F03" w:rsidRPr="00926435">
        <w:rPr>
          <w:rFonts w:cstheme="minorHAnsi"/>
          <w:color w:val="000000" w:themeColor="text1"/>
          <w:sz w:val="28"/>
          <w:szCs w:val="28"/>
        </w:rPr>
        <w:t>Reading,Music</w:t>
      </w:r>
      <w:proofErr w:type="spellEnd"/>
    </w:p>
    <w:p w:rsidR="0069610A" w:rsidRPr="00926435" w:rsidRDefault="0069610A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446AE1" w:rsidRPr="00926435" w:rsidRDefault="0069610A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26435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Declaration: </w:t>
      </w:r>
      <w:r w:rsidRPr="00926435">
        <w:rPr>
          <w:rFonts w:cstheme="minorHAnsi"/>
          <w:color w:val="000000" w:themeColor="text1"/>
          <w:sz w:val="28"/>
          <w:szCs w:val="28"/>
        </w:rPr>
        <w:t>I do hereby declare that the above information</w:t>
      </w:r>
      <w:r w:rsidR="00446AE1" w:rsidRPr="00926435">
        <w:rPr>
          <w:rFonts w:cstheme="minorHAnsi"/>
          <w:color w:val="000000" w:themeColor="text1"/>
          <w:sz w:val="28"/>
          <w:szCs w:val="28"/>
        </w:rPr>
        <w:t xml:space="preserve"> is true to best of my knowledge.</w:t>
      </w:r>
    </w:p>
    <w:p w:rsidR="00446AE1" w:rsidRPr="00926435" w:rsidRDefault="00446AE1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Place: </w:t>
      </w:r>
      <w:proofErr w:type="spellStart"/>
      <w:r w:rsidRPr="00926435">
        <w:rPr>
          <w:rFonts w:cstheme="minorHAnsi"/>
          <w:color w:val="000000" w:themeColor="text1"/>
          <w:sz w:val="28"/>
          <w:szCs w:val="28"/>
        </w:rPr>
        <w:t>Ratnagiri</w:t>
      </w:r>
      <w:proofErr w:type="spellEnd"/>
    </w:p>
    <w:p w:rsidR="00446AE1" w:rsidRPr="00926435" w:rsidRDefault="00446AE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Date: </w:t>
      </w:r>
    </w:p>
    <w:p w:rsidR="00446AE1" w:rsidRPr="00926435" w:rsidRDefault="007239F0" w:rsidP="007239F0">
      <w:pPr>
        <w:tabs>
          <w:tab w:val="left" w:pos="8835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  <w:lang w:val="en-IN" w:eastAsia="en-IN" w:bidi="mr-IN"/>
        </w:rPr>
        <w:drawing>
          <wp:inline distT="0" distB="0" distL="0" distR="0">
            <wp:extent cx="1798588" cy="8673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20180721_105959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588" cy="8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E1" w:rsidRPr="00926435" w:rsidRDefault="00446AE1" w:rsidP="00446AE1">
      <w:pPr>
        <w:tabs>
          <w:tab w:val="left" w:pos="931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color w:val="000000" w:themeColor="text1"/>
          <w:sz w:val="28"/>
          <w:szCs w:val="28"/>
        </w:rPr>
        <w:tab/>
      </w:r>
      <w:r w:rsidRPr="00926435">
        <w:rPr>
          <w:rFonts w:cstheme="minorHAnsi"/>
          <w:b/>
          <w:bCs/>
          <w:color w:val="000000" w:themeColor="text1"/>
          <w:sz w:val="28"/>
          <w:szCs w:val="28"/>
        </w:rPr>
        <w:t>Yours truly,</w:t>
      </w:r>
    </w:p>
    <w:p w:rsidR="00446AE1" w:rsidRPr="00926435" w:rsidRDefault="00446AE1" w:rsidP="00446AE1">
      <w:pPr>
        <w:tabs>
          <w:tab w:val="left" w:pos="8340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926435">
        <w:rPr>
          <w:rFonts w:cstheme="minorHAnsi"/>
          <w:color w:val="000000" w:themeColor="text1"/>
          <w:sz w:val="28"/>
          <w:szCs w:val="28"/>
        </w:rPr>
        <w:tab/>
      </w:r>
      <w:r w:rsidR="00926435"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Miss. </w:t>
      </w:r>
      <w:proofErr w:type="spellStart"/>
      <w:r w:rsidR="00926435" w:rsidRPr="00926435">
        <w:rPr>
          <w:rFonts w:cstheme="minorHAnsi"/>
          <w:b/>
          <w:bCs/>
          <w:color w:val="000000" w:themeColor="text1"/>
          <w:sz w:val="28"/>
          <w:szCs w:val="28"/>
        </w:rPr>
        <w:t>Manasi</w:t>
      </w:r>
      <w:r w:rsidRPr="00926435">
        <w:rPr>
          <w:rFonts w:cstheme="minorHAnsi"/>
          <w:b/>
          <w:bCs/>
          <w:color w:val="000000" w:themeColor="text1"/>
          <w:sz w:val="28"/>
          <w:szCs w:val="28"/>
        </w:rPr>
        <w:t>Jayant</w:t>
      </w:r>
      <w:proofErr w:type="spellEnd"/>
      <w:r w:rsidRPr="00926435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26435">
        <w:rPr>
          <w:rFonts w:cstheme="minorHAnsi"/>
          <w:b/>
          <w:bCs/>
          <w:color w:val="000000" w:themeColor="text1"/>
          <w:sz w:val="28"/>
          <w:szCs w:val="28"/>
        </w:rPr>
        <w:t>Pimputkar</w:t>
      </w:r>
      <w:proofErr w:type="spellEnd"/>
      <w:r w:rsidRPr="00926435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sectPr w:rsidR="00446AE1" w:rsidRPr="00926435" w:rsidSect="009C64A8">
      <w:footerReference w:type="default" r:id="rId12"/>
      <w:headerReference w:type="first" r:id="rId13"/>
      <w:pgSz w:w="15840" w:h="24480" w:code="3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4C5" w:rsidRDefault="007F24C5">
      <w:pPr>
        <w:spacing w:after="0" w:line="240" w:lineRule="auto"/>
      </w:pPr>
      <w:r>
        <w:separator/>
      </w:r>
    </w:p>
  </w:endnote>
  <w:endnote w:type="continuationSeparator" w:id="0">
    <w:p w:rsidR="007F24C5" w:rsidRDefault="007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968" w:rsidRDefault="00C0292B">
    <w:pPr>
      <w:pStyle w:val="Header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4BC81C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9502775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331470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C93F798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9502775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10607040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56111D3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35968" w:rsidRDefault="00C0292B">
    <w:pPr>
      <w:pStyle w:val="Footer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9111615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10607040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35968" w:rsidRDefault="00C0292B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E35968" w:rsidRDefault="00C0292B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4C5" w:rsidRDefault="007F24C5">
      <w:pPr>
        <w:spacing w:after="0" w:line="240" w:lineRule="auto"/>
      </w:pPr>
      <w:r>
        <w:separator/>
      </w:r>
    </w:p>
  </w:footnote>
  <w:footnote w:type="continuationSeparator" w:id="0">
    <w:p w:rsidR="007F24C5" w:rsidRDefault="007F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968" w:rsidRDefault="00C0292B">
    <w:pPr>
      <w:pStyle w:val="Header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4DED421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9502775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331470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192CE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9502775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10607040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2FA1819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35968" w:rsidRDefault="00E35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860A9"/>
    <w:multiLevelType w:val="hybridMultilevel"/>
    <w:tmpl w:val="F510F7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A13"/>
    <w:multiLevelType w:val="hybridMultilevel"/>
    <w:tmpl w:val="733E7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removeDateAndTime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2C"/>
    <w:rsid w:val="000851A4"/>
    <w:rsid w:val="00134127"/>
    <w:rsid w:val="0016481F"/>
    <w:rsid w:val="001B5183"/>
    <w:rsid w:val="001C6D2C"/>
    <w:rsid w:val="00206891"/>
    <w:rsid w:val="00231F03"/>
    <w:rsid w:val="002E6664"/>
    <w:rsid w:val="003D5CE9"/>
    <w:rsid w:val="00446AE1"/>
    <w:rsid w:val="005613DC"/>
    <w:rsid w:val="00596E6A"/>
    <w:rsid w:val="00643531"/>
    <w:rsid w:val="0067093D"/>
    <w:rsid w:val="0069610A"/>
    <w:rsid w:val="006C3800"/>
    <w:rsid w:val="007239F0"/>
    <w:rsid w:val="00740E0F"/>
    <w:rsid w:val="0075465A"/>
    <w:rsid w:val="00766F02"/>
    <w:rsid w:val="007B5152"/>
    <w:rsid w:val="007F24C5"/>
    <w:rsid w:val="00843174"/>
    <w:rsid w:val="00911C56"/>
    <w:rsid w:val="00926435"/>
    <w:rsid w:val="00944C04"/>
    <w:rsid w:val="009C64A8"/>
    <w:rsid w:val="00A1588E"/>
    <w:rsid w:val="00A53842"/>
    <w:rsid w:val="00AE2561"/>
    <w:rsid w:val="00B00800"/>
    <w:rsid w:val="00B0613F"/>
    <w:rsid w:val="00C0292B"/>
    <w:rsid w:val="00C23E5F"/>
    <w:rsid w:val="00C31415"/>
    <w:rsid w:val="00C602F8"/>
    <w:rsid w:val="00D0052A"/>
    <w:rsid w:val="00D251D7"/>
    <w:rsid w:val="00D34049"/>
    <w:rsid w:val="00D75984"/>
    <w:rsid w:val="00E0508F"/>
    <w:rsid w:val="00E27642"/>
    <w:rsid w:val="00E304A7"/>
    <w:rsid w:val="00E35968"/>
    <w:rsid w:val="00E50012"/>
    <w:rsid w:val="00E838E3"/>
    <w:rsid w:val="00F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2995"/>
  <w15:docId w15:val="{6728C967-D5F3-4460-A87D-F17A680E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rial Black" w:hAnsi="Arial Black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GridTable1Light">
    <w:name w:val="Grid Table 1 Light"/>
    <w:basedOn w:val="TableNormal"/>
    <w:uiPriority w:val="46"/>
    <w:rsid w:val="001C6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231F0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jpeg" /><Relationship Id="rId5" Type="http://schemas.openxmlformats.org/officeDocument/2006/relationships/styles" Target="styles.xml" /><Relationship Id="rId15" Type="http://schemas.openxmlformats.org/officeDocument/2006/relationships/glossaryDocument" Target="glossary/document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B3D6BFD064A77B79AC93651A1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3270-6441-4B8C-9F0B-F4CFD12EF8CD}"/>
      </w:docPartPr>
      <w:docPartBody>
        <w:p w:rsidR="00255BC1" w:rsidRDefault="00E76657">
          <w:pPr>
            <w:pStyle w:val="AE4B3D6BFD064A77B79AC93651A10C8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88B11E5699645ABB655B5AB01F6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4D6C2-78EE-4717-8185-B135A5634378}"/>
      </w:docPartPr>
      <w:docPartBody>
        <w:p w:rsidR="00255BC1" w:rsidRDefault="00FC3476" w:rsidP="00FC3476">
          <w:pPr>
            <w:pStyle w:val="B88B11E5699645ABB655B5AB01F6483E"/>
          </w:pPr>
          <w:r>
            <w:rPr>
              <w:rStyle w:val="PlaceholderText"/>
            </w:rPr>
            <w:t>[Type your e-mail]</w:t>
          </w:r>
        </w:p>
      </w:docPartBody>
    </w:docPart>
    <w:docPart>
      <w:docPartPr>
        <w:name w:val="20EF13F5D2B4427D829841A50EFD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1F01-85E6-4E6B-950A-4E08253FAC80}"/>
      </w:docPartPr>
      <w:docPartBody>
        <w:p w:rsidR="00255BC1" w:rsidRDefault="00FC3476" w:rsidP="00FC3476">
          <w:pPr>
            <w:pStyle w:val="20EF13F5D2B4427D829841A50EFD8E39"/>
          </w:pPr>
          <w:r>
            <w:rPr>
              <w:rStyle w:val="PlaceholderText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76"/>
    <w:rsid w:val="000F2013"/>
    <w:rsid w:val="001743CF"/>
    <w:rsid w:val="00255BC1"/>
    <w:rsid w:val="00255D20"/>
    <w:rsid w:val="00464B9C"/>
    <w:rsid w:val="0056674C"/>
    <w:rsid w:val="00584765"/>
    <w:rsid w:val="006C1FFA"/>
    <w:rsid w:val="007516FA"/>
    <w:rsid w:val="009E5EA3"/>
    <w:rsid w:val="00B225C6"/>
    <w:rsid w:val="00C55DFE"/>
    <w:rsid w:val="00E76657"/>
    <w:rsid w:val="00F84079"/>
    <w:rsid w:val="00FC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6674C"/>
    <w:rPr>
      <w:color w:val="808080"/>
    </w:rPr>
  </w:style>
  <w:style w:type="paragraph" w:customStyle="1" w:styleId="AE4B3D6BFD064A77B79AC93651A10C8F">
    <w:name w:val="AE4B3D6BFD064A77B79AC93651A10C8F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B88B11E5699645ABB655B5AB01F6483E">
    <w:name w:val="B88B11E5699645ABB655B5AB01F6483E"/>
    <w:rsid w:val="00FC3476"/>
  </w:style>
  <w:style w:type="paragraph" w:customStyle="1" w:styleId="20EF13F5D2B4427D829841A50EFD8E39">
    <w:name w:val="20EF13F5D2B4427D829841A50EFD8E39"/>
    <w:rsid w:val="00FC3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988, Ganesh Colony, near T.R.P., Ratnagiri 415639.</CompanyAddress>
  <CompanyPhone>7588757180</CompanyPhone>
  <CompanyFax/>
  <CompanyEmail>manasijpimputkar@gmail.com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8BBD701-37AC-44AE-BDC5-FBD1DBDC26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918888371729</cp:lastModifiedBy>
  <cp:revision>10</cp:revision>
  <dcterms:created xsi:type="dcterms:W3CDTF">2022-02-09T07:50:00Z</dcterms:created>
  <dcterms:modified xsi:type="dcterms:W3CDTF">2022-04-12T04:27:00Z</dcterms:modified>
</cp:coreProperties>
</file>