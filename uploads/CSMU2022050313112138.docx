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3C0C" w:rsidRDefault="00B33C0C" w14:paraId="304A591D" w14:textId="77777777"/>
    <w:tbl>
      <w:tblPr>
        <w:tblW w:w="9720" w:type="dxa"/>
        <w:tblLayout w:type="fixed"/>
        <w:tblCellMar>
          <w:left w:w="144" w:type="dxa"/>
          <w:bottom w:w="360" w:type="dxa"/>
          <w:right w:w="144" w:type="dxa"/>
        </w:tblCellMar>
        <w:tblLook w:val="04A0" w:firstRow="1" w:lastRow="0" w:firstColumn="1" w:lastColumn="0" w:noHBand="0" w:noVBand="1"/>
        <w:tblCaption w:val=""/>
        <w:tblDescription w:val="Resume"/>
      </w:tblPr>
      <w:tblGrid>
        <w:gridCol w:w="2055"/>
        <w:gridCol w:w="7665"/>
      </w:tblGrid>
      <w:tr w:rsidR="00594295" w:rsidTr="5A65CB39" w14:paraId="3DB6B9A4" w14:textId="77777777">
        <w:tc>
          <w:tcPr>
            <w:tcW w:w="2055" w:type="dxa"/>
            <w:tcMar/>
          </w:tcPr>
          <w:p w:rsidR="00594295" w:rsidRDefault="00594295" w14:paraId="436C1F11" w14:textId="77777777">
            <w:pPr>
              <w:spacing w:line="240" w:lineRule="auto"/>
            </w:pPr>
          </w:p>
        </w:tc>
        <w:tc>
          <w:tcPr>
            <w:tcW w:w="7665" w:type="dxa"/>
            <w:tcMar>
              <w:bottom w:w="576" w:type="dxa"/>
            </w:tcMar>
          </w:tcPr>
          <w:p w:rsidRPr="00B67050" w:rsidR="00594295" w:rsidP="059AE337" w:rsidRDefault="059AE337" w14:paraId="21D68732" w14:textId="28999E31">
            <w:pPr>
              <w:pStyle w:val="Name"/>
              <w:rPr>
                <w:color w:val="auto"/>
              </w:rPr>
            </w:pPr>
            <w:r w:rsidRPr="059AE337">
              <w:rPr>
                <w:color w:val="auto"/>
                <w:lang w:val="en-IN"/>
              </w:rPr>
              <w:t>Mahima</w:t>
            </w:r>
          </w:p>
          <w:p w:rsidR="00594295" w:rsidP="009B623F" w:rsidRDefault="009B623F" w14:paraId="015CB476" w14:textId="3CCA3710">
            <w:pPr>
              <w:pStyle w:val="NoSpacing"/>
            </w:pPr>
            <w:r w:rsidRPr="2B8223EC">
              <w:rPr>
                <w:color w:val="auto"/>
              </w:rPr>
              <w:t xml:space="preserve">420/32 </w:t>
            </w:r>
            <w:proofErr w:type="spellStart"/>
            <w:r w:rsidRPr="2B8223EC">
              <w:rPr>
                <w:color w:val="auto"/>
              </w:rPr>
              <w:t>Onkar</w:t>
            </w:r>
            <w:proofErr w:type="spellEnd"/>
            <w:r w:rsidRPr="2B8223EC">
              <w:rPr>
                <w:color w:val="auto"/>
              </w:rPr>
              <w:t xml:space="preserve"> Nagar, Tri Nagar,  Delhi-110035</w:t>
            </w:r>
            <w:r w:rsidRPr="2B8223EC" w:rsidR="005847D1">
              <w:rPr>
                <w:color w:val="auto"/>
              </w:rPr>
              <w:t>  </w:t>
            </w:r>
            <w:r w:rsidRPr="2B8223EC" w:rsidR="005847D1">
              <w:rPr>
                <w:rStyle w:val="Emphasis"/>
                <w:color w:val="auto"/>
              </w:rPr>
              <w:t>|</w:t>
            </w:r>
            <w:r w:rsidRPr="2B8223EC" w:rsidR="005847D1">
              <w:rPr>
                <w:color w:val="auto"/>
              </w:rPr>
              <w:t> </w:t>
            </w:r>
            <w:r w:rsidRPr="2B8223EC" w:rsidR="005847D1">
              <w:rPr>
                <w:color w:val="auto"/>
                <w:kern w:val="20"/>
              </w:rPr>
              <w:t> </w:t>
            </w:r>
            <w:r w:rsidRPr="2B8223EC">
              <w:rPr>
                <w:color w:val="auto"/>
              </w:rPr>
              <w:t>mahimaaaron@gmail.com</w:t>
            </w:r>
            <w:r w:rsidRPr="2B8223EC" w:rsidR="005847D1">
              <w:rPr>
                <w:color w:val="auto"/>
              </w:rPr>
              <w:t>  </w:t>
            </w:r>
            <w:r w:rsidRPr="2B8223EC" w:rsidR="005847D1">
              <w:rPr>
                <w:rStyle w:val="Emphasis"/>
                <w:color w:val="auto"/>
              </w:rPr>
              <w:t>|</w:t>
            </w:r>
            <w:r w:rsidRPr="2B8223EC" w:rsidR="005847D1">
              <w:rPr>
                <w:color w:val="auto"/>
              </w:rPr>
              <w:t>  </w:t>
            </w:r>
            <w:r w:rsidR="004C7F89">
              <w:rPr>
                <w:color w:val="auto"/>
              </w:rPr>
              <w:t>9910953110</w:t>
            </w:r>
          </w:p>
        </w:tc>
      </w:tr>
      <w:tr w:rsidR="00594295" w:rsidTr="5A65CB39" w14:paraId="41CC2D12" w14:textId="77777777">
        <w:tc>
          <w:tcPr>
            <w:tcW w:w="2055" w:type="dxa"/>
            <w:tcMar/>
          </w:tcPr>
          <w:p w:rsidR="00594295" w:rsidRDefault="059AE337" w14:paraId="330176EB" w14:textId="77777777">
            <w:pPr>
              <w:pStyle w:val="Heading1"/>
            </w:pPr>
            <w:r w:rsidRPr="059AE337">
              <w:rPr>
                <w:color w:val="auto"/>
                <w:sz w:val="22"/>
                <w:szCs w:val="22"/>
              </w:rPr>
              <w:t>Objective</w:t>
            </w:r>
          </w:p>
        </w:tc>
        <w:tc>
          <w:tcPr>
            <w:tcW w:w="7665" w:type="dxa"/>
            <w:tcMar/>
          </w:tcPr>
          <w:p w:rsidR="00594295" w:rsidP="00F95558" w:rsidRDefault="059AE337" w14:paraId="336146D1" w14:textId="492557E9">
            <w:r w:rsidRPr="059AE337">
              <w:rPr>
                <w:color w:val="auto"/>
                <w:sz w:val="20"/>
                <w:szCs w:val="20"/>
              </w:rPr>
              <w:t xml:space="preserve">To </w:t>
            </w:r>
            <w:r w:rsidR="00CF3ABE">
              <w:rPr>
                <w:color w:val="auto"/>
                <w:sz w:val="20"/>
                <w:szCs w:val="20"/>
              </w:rPr>
              <w:t>grow</w:t>
            </w:r>
            <w:r w:rsidR="00B40E47">
              <w:rPr>
                <w:color w:val="auto"/>
                <w:sz w:val="20"/>
                <w:szCs w:val="20"/>
              </w:rPr>
              <w:t xml:space="preserve"> as a mental health professional </w:t>
            </w:r>
            <w:r w:rsidR="003A4D07">
              <w:rPr>
                <w:color w:val="auto"/>
                <w:sz w:val="20"/>
                <w:szCs w:val="20"/>
              </w:rPr>
              <w:t xml:space="preserve">in the field of </w:t>
            </w:r>
            <w:r w:rsidR="00967631">
              <w:rPr>
                <w:color w:val="auto"/>
                <w:sz w:val="20"/>
                <w:szCs w:val="20"/>
              </w:rPr>
              <w:t xml:space="preserve">Counseling </w:t>
            </w:r>
          </w:p>
        </w:tc>
      </w:tr>
      <w:tr w:rsidR="009B623F" w:rsidTr="5A65CB39" w14:paraId="610BBEF8" w14:textId="77777777">
        <w:tc>
          <w:tcPr>
            <w:tcW w:w="2055" w:type="dxa"/>
            <w:tcMar/>
          </w:tcPr>
          <w:p w:rsidR="009B623F" w:rsidP="009B623F" w:rsidRDefault="059AE337" w14:paraId="226F3DCC" w14:textId="77777777">
            <w:pPr>
              <w:pStyle w:val="Heading1"/>
            </w:pPr>
            <w:r w:rsidRPr="059AE337">
              <w:rPr>
                <w:color w:val="auto"/>
                <w:sz w:val="22"/>
                <w:szCs w:val="22"/>
              </w:rPr>
              <w:t>Skills &amp; Abilities</w:t>
            </w:r>
          </w:p>
        </w:tc>
        <w:tc>
          <w:tcPr>
            <w:tcW w:w="7665" w:type="dxa"/>
            <w:tcMar/>
          </w:tcPr>
          <w:p w:rsidR="009B623F" w:rsidP="009B623F" w:rsidRDefault="059AE337" w14:paraId="7A1C558E" w14:textId="77777777">
            <w:r w:rsidRPr="059AE337">
              <w:rPr>
                <w:color w:val="auto"/>
                <w:sz w:val="20"/>
                <w:szCs w:val="20"/>
              </w:rPr>
              <w:t>Empathetic and good listener</w:t>
            </w:r>
          </w:p>
          <w:p w:rsidR="009B623F" w:rsidP="009B623F" w:rsidRDefault="059AE337" w14:paraId="06E5409B" w14:textId="77777777">
            <w:r w:rsidRPr="059AE337">
              <w:rPr>
                <w:color w:val="auto"/>
                <w:sz w:val="20"/>
                <w:szCs w:val="20"/>
              </w:rPr>
              <w:t>Action oriented and result focused</w:t>
            </w:r>
          </w:p>
          <w:p w:rsidR="009B623F" w:rsidP="009B623F" w:rsidRDefault="059AE337" w14:paraId="42E5618D" w14:textId="2FAC2B82">
            <w:r w:rsidRPr="059AE337">
              <w:rPr>
                <w:color w:val="auto"/>
                <w:sz w:val="20"/>
                <w:szCs w:val="20"/>
              </w:rPr>
              <w:t>Sensitive, accountable and flexible with time</w:t>
            </w:r>
          </w:p>
          <w:p w:rsidR="009B623F" w:rsidP="00965023" w:rsidRDefault="059AE337" w14:paraId="0E50E378" w14:textId="77777777">
            <w:r w:rsidRPr="059AE337">
              <w:rPr>
                <w:color w:val="auto"/>
                <w:sz w:val="20"/>
                <w:szCs w:val="20"/>
              </w:rPr>
              <w:t>Better in relationship building skills</w:t>
            </w:r>
          </w:p>
        </w:tc>
      </w:tr>
      <w:tr w:rsidR="009B623F" w:rsidTr="5A65CB39" w14:paraId="79411B25" w14:textId="77777777">
        <w:trPr>
          <w:trHeight w:val="4478"/>
        </w:trPr>
        <w:tc>
          <w:tcPr>
            <w:tcW w:w="2055" w:type="dxa"/>
            <w:tcMar/>
          </w:tcPr>
          <w:p w:rsidR="009B623F" w:rsidP="009B623F" w:rsidRDefault="059AE337" w14:paraId="422CC1DA" w14:textId="344CE88E">
            <w:pPr>
              <w:pStyle w:val="Heading1"/>
            </w:pPr>
            <w:r w:rsidRPr="059AE337">
              <w:rPr>
                <w:color w:val="auto"/>
                <w:sz w:val="22"/>
                <w:szCs w:val="22"/>
              </w:rPr>
              <w:t>Education</w:t>
            </w:r>
          </w:p>
        </w:tc>
        <w:tc>
          <w:tcPr>
            <w:tcW w:w="7665" w:type="dxa"/>
            <w:tcMar/>
          </w:tcPr>
          <w:p w:rsidR="00045ADB" w:rsidP="059AE337" w:rsidRDefault="00045ADB" w14:paraId="78170FA9" w14:textId="561FD66E">
            <w:pPr>
              <w:pStyle w:val="Heading3"/>
              <w:spacing w:line="360" w:lineRule="auto"/>
              <w:rPr>
                <w:b/>
                <w:bCs/>
                <w:color w:val="auto"/>
                <w:sz w:val="20"/>
                <w:szCs w:val="20"/>
              </w:rPr>
            </w:pPr>
            <w:r>
              <w:rPr>
                <w:b/>
                <w:bCs/>
                <w:color w:val="auto"/>
                <w:sz w:val="20"/>
                <w:szCs w:val="20"/>
              </w:rPr>
              <w:t xml:space="preserve">PG DIPLOMA IN GUIDANCE AND </w:t>
            </w:r>
            <w:r w:rsidR="00CF20AD">
              <w:rPr>
                <w:b/>
                <w:bCs/>
                <w:color w:val="auto"/>
                <w:sz w:val="20"/>
                <w:szCs w:val="20"/>
              </w:rPr>
              <w:t>COUNSELLING,</w:t>
            </w:r>
            <w:r w:rsidR="00A82A69">
              <w:rPr>
                <w:b/>
                <w:bCs/>
                <w:color w:val="auto"/>
                <w:sz w:val="20"/>
                <w:szCs w:val="20"/>
              </w:rPr>
              <w:t xml:space="preserve"> </w:t>
            </w:r>
            <w:r w:rsidR="00D111D4">
              <w:rPr>
                <w:b/>
                <w:bCs/>
                <w:color w:val="auto"/>
                <w:sz w:val="20"/>
                <w:szCs w:val="20"/>
              </w:rPr>
              <w:t xml:space="preserve">OCT,2017 </w:t>
            </w:r>
            <w:r w:rsidR="007369AA">
              <w:rPr>
                <w:b/>
                <w:bCs/>
                <w:color w:val="auto"/>
                <w:sz w:val="20"/>
                <w:szCs w:val="20"/>
              </w:rPr>
              <w:t>–</w:t>
            </w:r>
            <w:r w:rsidR="00D111D4">
              <w:rPr>
                <w:b/>
                <w:bCs/>
                <w:color w:val="auto"/>
                <w:sz w:val="20"/>
                <w:szCs w:val="20"/>
              </w:rPr>
              <w:t xml:space="preserve"> </w:t>
            </w:r>
            <w:r w:rsidR="00F97995">
              <w:rPr>
                <w:b/>
                <w:bCs/>
                <w:color w:val="auto"/>
                <w:sz w:val="20"/>
                <w:szCs w:val="20"/>
              </w:rPr>
              <w:t>June, 2018</w:t>
            </w:r>
          </w:p>
          <w:p w:rsidRPr="00BD6CAF" w:rsidR="00045ADB" w:rsidP="00BD6CAF" w:rsidRDefault="00BD0E74" w14:paraId="27C0BEF5" w14:textId="0EA3B389">
            <w:pPr>
              <w:pStyle w:val="Heading2"/>
              <w:spacing w:line="360" w:lineRule="auto"/>
            </w:pPr>
            <w:r>
              <w:t>JAMIA MILLIA ISLAMIA UNIVERSITY</w:t>
            </w:r>
            <w:r w:rsidRPr="059AE337" w:rsidR="00550E58">
              <w:rPr>
                <w:color w:val="auto"/>
              </w:rPr>
              <w:t xml:space="preserve">, </w:t>
            </w:r>
            <w:r w:rsidRPr="059AE337" w:rsidR="00550E58">
              <w:rPr>
                <w:color w:val="auto"/>
                <w:sz w:val="16"/>
                <w:szCs w:val="16"/>
              </w:rPr>
              <w:t>118 Zakirbagh</w:t>
            </w:r>
            <w:r w:rsidRPr="059AE337" w:rsidR="00550E58">
              <w:rPr>
                <w:color w:val="auto"/>
              </w:rPr>
              <w:t>, J</w:t>
            </w:r>
            <w:r w:rsidRPr="059AE337" w:rsidR="00550E58">
              <w:rPr>
                <w:color w:val="auto"/>
                <w:sz w:val="16"/>
                <w:szCs w:val="16"/>
              </w:rPr>
              <w:t>amia Nagar</w:t>
            </w:r>
            <w:r w:rsidRPr="059AE337" w:rsidR="00550E58">
              <w:rPr>
                <w:color w:val="auto"/>
              </w:rPr>
              <w:t>, O</w:t>
            </w:r>
            <w:r w:rsidRPr="059AE337" w:rsidR="00550E58">
              <w:rPr>
                <w:color w:val="auto"/>
                <w:sz w:val="16"/>
                <w:szCs w:val="16"/>
              </w:rPr>
              <w:t>khla, New Delhi- 110025</w:t>
            </w:r>
          </w:p>
          <w:p w:rsidRPr="009B623F" w:rsidR="009B623F" w:rsidP="059AE337" w:rsidRDefault="00AD36F5" w14:paraId="78C7CD53" w14:textId="08D95E65">
            <w:pPr>
              <w:pStyle w:val="Heading3"/>
              <w:spacing w:line="360" w:lineRule="auto"/>
              <w:rPr>
                <w:b/>
                <w:bCs/>
                <w:color w:val="auto"/>
                <w:sz w:val="20"/>
                <w:szCs w:val="20"/>
              </w:rPr>
            </w:pPr>
            <w:r>
              <w:rPr>
                <w:b/>
                <w:bCs/>
                <w:color w:val="auto"/>
                <w:sz w:val="20"/>
                <w:szCs w:val="20"/>
              </w:rPr>
              <w:t xml:space="preserve">MA Applied Psychology, </w:t>
            </w:r>
            <w:r w:rsidRPr="059AE337" w:rsidR="059AE337">
              <w:rPr>
                <w:b/>
                <w:bCs/>
                <w:color w:val="auto"/>
                <w:sz w:val="20"/>
                <w:szCs w:val="20"/>
              </w:rPr>
              <w:t>2013-2015</w:t>
            </w:r>
          </w:p>
          <w:p w:rsidRPr="00BD6CAF" w:rsidR="009B623F" w:rsidP="00BD6CAF" w:rsidRDefault="059AE337" w14:paraId="5FD8F7B6" w14:textId="600B50F4">
            <w:pPr>
              <w:pStyle w:val="Heading2"/>
              <w:spacing w:line="360" w:lineRule="auto"/>
              <w:rPr>
                <w:sz w:val="16"/>
                <w:szCs w:val="16"/>
              </w:rPr>
            </w:pPr>
            <w:r w:rsidRPr="059AE337">
              <w:rPr>
                <w:rStyle w:val="Strong"/>
                <w:b w:val="0"/>
                <w:bCs w:val="0"/>
                <w:color w:val="auto"/>
                <w:sz w:val="16"/>
                <w:szCs w:val="16"/>
              </w:rPr>
              <w:t>University of Delhi, South Campus</w:t>
            </w:r>
            <w:r w:rsidRPr="059AE337">
              <w:rPr>
                <w:b/>
                <w:bCs/>
                <w:color w:val="auto"/>
                <w:sz w:val="16"/>
                <w:szCs w:val="16"/>
              </w:rPr>
              <w:t xml:space="preserve">, </w:t>
            </w:r>
            <w:r w:rsidRPr="059AE337">
              <w:rPr>
                <w:color w:val="auto"/>
                <w:sz w:val="16"/>
                <w:szCs w:val="16"/>
              </w:rPr>
              <w:t>Benito Juarez Marg, Moti Bagh, New Delhi- 110021</w:t>
            </w:r>
          </w:p>
          <w:p w:rsidRPr="009B623F" w:rsidR="009B623F" w:rsidP="059AE337" w:rsidRDefault="059AE337" w14:paraId="2B577F93" w14:textId="36BE5645">
            <w:pPr>
              <w:pStyle w:val="Heading3"/>
              <w:spacing w:line="360" w:lineRule="auto"/>
              <w:rPr>
                <w:b/>
                <w:bCs/>
                <w:color w:val="auto"/>
                <w:sz w:val="20"/>
                <w:szCs w:val="20"/>
              </w:rPr>
            </w:pPr>
            <w:r w:rsidRPr="059AE337">
              <w:rPr>
                <w:b/>
                <w:bCs/>
                <w:color w:val="auto"/>
                <w:sz w:val="20"/>
                <w:szCs w:val="20"/>
              </w:rPr>
              <w:t>BA Hons. Psychology, 2010-2013</w:t>
            </w:r>
          </w:p>
          <w:p w:rsidR="009B623F" w:rsidP="00BD6CAF" w:rsidRDefault="059AE337" w14:paraId="4421E34B" w14:textId="25F4D578">
            <w:pPr>
              <w:pStyle w:val="Heading2"/>
              <w:spacing w:line="360" w:lineRule="auto"/>
            </w:pPr>
            <w:r w:rsidRPr="059AE337">
              <w:rPr>
                <w:rStyle w:val="Strong"/>
                <w:b w:val="0"/>
                <w:bCs w:val="0"/>
                <w:color w:val="auto"/>
                <w:sz w:val="16"/>
                <w:szCs w:val="16"/>
              </w:rPr>
              <w:t>Jamia Millia Islamia</w:t>
            </w:r>
            <w:r w:rsidRPr="059AE337">
              <w:rPr>
                <w:color w:val="auto"/>
              </w:rPr>
              <w:t xml:space="preserve">, </w:t>
            </w:r>
            <w:r w:rsidRPr="059AE337">
              <w:rPr>
                <w:color w:val="auto"/>
                <w:sz w:val="16"/>
                <w:szCs w:val="16"/>
              </w:rPr>
              <w:t>118 Zakirbagh</w:t>
            </w:r>
            <w:r w:rsidRPr="059AE337">
              <w:rPr>
                <w:color w:val="auto"/>
              </w:rPr>
              <w:t>, J</w:t>
            </w:r>
            <w:r w:rsidRPr="059AE337">
              <w:rPr>
                <w:color w:val="auto"/>
                <w:sz w:val="16"/>
                <w:szCs w:val="16"/>
              </w:rPr>
              <w:t>amia Nagar</w:t>
            </w:r>
            <w:r w:rsidRPr="059AE337">
              <w:rPr>
                <w:color w:val="auto"/>
              </w:rPr>
              <w:t>, O</w:t>
            </w:r>
            <w:r w:rsidRPr="059AE337">
              <w:rPr>
                <w:color w:val="auto"/>
                <w:sz w:val="16"/>
                <w:szCs w:val="16"/>
              </w:rPr>
              <w:t>khla, New Delhi- 110025</w:t>
            </w:r>
          </w:p>
          <w:p w:rsidRPr="0009406D" w:rsidR="0009406D" w:rsidP="059AE337" w:rsidRDefault="059AE337" w14:paraId="09F75B26" w14:textId="116F1155">
            <w:pPr>
              <w:pStyle w:val="Heading3"/>
              <w:spacing w:line="360" w:lineRule="auto"/>
              <w:rPr>
                <w:b/>
                <w:bCs/>
                <w:color w:val="auto"/>
                <w:sz w:val="20"/>
                <w:szCs w:val="20"/>
              </w:rPr>
            </w:pPr>
            <w:r w:rsidRPr="059AE337">
              <w:rPr>
                <w:b/>
                <w:bCs/>
                <w:color w:val="auto"/>
                <w:sz w:val="20"/>
                <w:szCs w:val="20"/>
              </w:rPr>
              <w:t>Senior Secondary, 2010</w:t>
            </w:r>
          </w:p>
          <w:p w:rsidRPr="00BD6CAF" w:rsidR="0009406D" w:rsidP="00BD6CAF" w:rsidRDefault="059AE337" w14:paraId="16901494" w14:textId="43F7C2F6">
            <w:pPr>
              <w:pStyle w:val="Heading2"/>
              <w:spacing w:line="360" w:lineRule="auto"/>
              <w:rPr>
                <w:b/>
                <w:bCs/>
                <w:sz w:val="16"/>
                <w:szCs w:val="16"/>
              </w:rPr>
            </w:pPr>
            <w:r w:rsidRPr="059AE337">
              <w:rPr>
                <w:rStyle w:val="Strong"/>
                <w:b w:val="0"/>
                <w:bCs w:val="0"/>
                <w:color w:val="auto"/>
                <w:sz w:val="16"/>
                <w:szCs w:val="16"/>
              </w:rPr>
              <w:t>Rajkiya Pratibha Vikas Vidyalaya</w:t>
            </w:r>
            <w:r w:rsidRPr="059AE337">
              <w:rPr>
                <w:b/>
                <w:bCs/>
                <w:color w:val="auto"/>
                <w:sz w:val="16"/>
                <w:szCs w:val="16"/>
              </w:rPr>
              <w:t xml:space="preserve">, </w:t>
            </w:r>
            <w:r w:rsidRPr="059AE337">
              <w:rPr>
                <w:color w:val="auto"/>
                <w:sz w:val="16"/>
                <w:szCs w:val="16"/>
              </w:rPr>
              <w:t>Shalimar Bagh, Delhi-110088</w:t>
            </w:r>
          </w:p>
          <w:p w:rsidRPr="0009406D" w:rsidR="0009406D" w:rsidP="059AE337" w:rsidRDefault="059AE337" w14:paraId="2BEB9EC8" w14:textId="64B88120">
            <w:pPr>
              <w:pStyle w:val="Heading3"/>
              <w:spacing w:line="360" w:lineRule="auto"/>
              <w:rPr>
                <w:b/>
                <w:bCs/>
                <w:color w:val="auto"/>
                <w:sz w:val="20"/>
                <w:szCs w:val="20"/>
              </w:rPr>
            </w:pPr>
            <w:r w:rsidRPr="059AE337">
              <w:rPr>
                <w:b/>
                <w:bCs/>
                <w:color w:val="auto"/>
                <w:sz w:val="20"/>
                <w:szCs w:val="20"/>
              </w:rPr>
              <w:t>Secondary, 2008</w:t>
            </w:r>
          </w:p>
          <w:p w:rsidRPr="0055264B" w:rsidR="00BD6CAF" w:rsidP="2B8223EC" w:rsidRDefault="059AE337" w14:paraId="25857756" w14:textId="136D0D11">
            <w:pPr>
              <w:spacing w:line="360" w:lineRule="auto"/>
            </w:pPr>
            <w:proofErr w:type="spellStart"/>
            <w:r w:rsidRPr="059AE337">
              <w:rPr>
                <w:color w:val="auto"/>
              </w:rPr>
              <w:t>Rajkiya</w:t>
            </w:r>
            <w:proofErr w:type="spellEnd"/>
            <w:r w:rsidRPr="059AE337">
              <w:rPr>
                <w:color w:val="auto"/>
              </w:rPr>
              <w:t xml:space="preserve"> </w:t>
            </w:r>
            <w:proofErr w:type="spellStart"/>
            <w:r w:rsidRPr="059AE337">
              <w:rPr>
                <w:color w:val="auto"/>
              </w:rPr>
              <w:t>Pratibha</w:t>
            </w:r>
            <w:proofErr w:type="spellEnd"/>
            <w:r w:rsidRPr="059AE337">
              <w:rPr>
                <w:color w:val="auto"/>
              </w:rPr>
              <w:t xml:space="preserve"> </w:t>
            </w:r>
            <w:proofErr w:type="spellStart"/>
            <w:r w:rsidRPr="059AE337">
              <w:rPr>
                <w:color w:val="auto"/>
              </w:rPr>
              <w:t>Vikas</w:t>
            </w:r>
            <w:proofErr w:type="spellEnd"/>
            <w:r w:rsidRPr="059AE337">
              <w:rPr>
                <w:color w:val="auto"/>
              </w:rPr>
              <w:t xml:space="preserve"> </w:t>
            </w:r>
            <w:proofErr w:type="spellStart"/>
            <w:r w:rsidRPr="059AE337">
              <w:rPr>
                <w:color w:val="auto"/>
              </w:rPr>
              <w:t>Vidyalaya</w:t>
            </w:r>
            <w:proofErr w:type="spellEnd"/>
            <w:r w:rsidRPr="059AE337">
              <w:rPr>
                <w:color w:val="auto"/>
              </w:rPr>
              <w:t xml:space="preserve">, Shalimar </w:t>
            </w:r>
            <w:proofErr w:type="spellStart"/>
            <w:r w:rsidRPr="059AE337">
              <w:rPr>
                <w:color w:val="auto"/>
              </w:rPr>
              <w:t>Bagh</w:t>
            </w:r>
            <w:proofErr w:type="spellEnd"/>
            <w:r w:rsidRPr="059AE337">
              <w:rPr>
                <w:color w:val="auto"/>
              </w:rPr>
              <w:t>, Delhi-110088</w:t>
            </w:r>
          </w:p>
        </w:tc>
      </w:tr>
      <w:tr w:rsidR="009B623F" w:rsidTr="5A65CB39" w14:paraId="0EEFC211" w14:textId="77777777">
        <w:tc>
          <w:tcPr>
            <w:tcW w:w="2055" w:type="dxa"/>
            <w:tcMar/>
          </w:tcPr>
          <w:p w:rsidR="009B623F" w:rsidP="009B623F" w:rsidRDefault="059AE337" w14:paraId="13B909BE" w14:textId="79482C40">
            <w:pPr>
              <w:pStyle w:val="Heading1"/>
            </w:pPr>
            <w:r w:rsidRPr="059AE337">
              <w:rPr>
                <w:color w:val="auto"/>
                <w:sz w:val="22"/>
                <w:szCs w:val="22"/>
              </w:rPr>
              <w:t>Experience</w:t>
            </w:r>
          </w:p>
        </w:tc>
        <w:tc>
          <w:tcPr>
            <w:tcW w:w="7665" w:type="dxa"/>
            <w:tcMar/>
          </w:tcPr>
          <w:p w:rsidR="00415155" w:rsidP="24799BDC" w:rsidRDefault="24799BDC" w14:paraId="5369DF5D" w14:textId="29D53F11">
            <w:pPr>
              <w:spacing w:line="360" w:lineRule="auto"/>
              <w:rPr>
                <w:b w:val="1"/>
                <w:bCs w:val="1"/>
                <w:sz w:val="20"/>
                <w:szCs w:val="20"/>
              </w:rPr>
            </w:pPr>
            <w:r w:rsidRPr="5A65CB39" w:rsidR="5A65CB39">
              <w:rPr>
                <w:b w:val="1"/>
                <w:bCs w:val="1"/>
                <w:sz w:val="20"/>
                <w:szCs w:val="20"/>
              </w:rPr>
              <w:t>MENTAL HEALTH COUNSELLOR, UDAYAN CARE</w:t>
            </w:r>
          </w:p>
          <w:p w:rsidR="00415155" w:rsidP="24799BDC" w:rsidRDefault="4251648D" w14:paraId="0759F966" w14:textId="054D3136">
            <w:pPr>
              <w:spacing w:line="360" w:lineRule="auto"/>
              <w:rPr>
                <w:b w:val="1"/>
                <w:bCs w:val="1"/>
                <w:sz w:val="20"/>
                <w:szCs w:val="20"/>
              </w:rPr>
            </w:pPr>
            <w:r w:rsidR="5A65CB39">
              <w:rPr/>
              <w:t>DEC,2019- PRESENT</w:t>
            </w:r>
          </w:p>
          <w:p w:rsidR="5A65CB39" w:rsidP="5A65CB39" w:rsidRDefault="5A65CB39" w14:paraId="31EBE941" w14:textId="248AD5DE">
            <w:pPr>
              <w:pStyle w:val="Normal"/>
              <w:bidi w:val="0"/>
              <w:spacing w:before="0" w:beforeAutospacing="off" w:after="180" w:afterAutospacing="off" w:line="360" w:lineRule="auto"/>
              <w:ind w:left="0" w:right="0"/>
              <w:jc w:val="left"/>
            </w:pPr>
            <w:r w:rsidR="5A65CB39">
              <w:rPr/>
              <w:t>Counselling of children and young adults, Life Skill Workshops, Case discussion with Dr. Deepak Gupta, Adolescence Psychiatric and Ms. Helen Lenga, Counselling Psychologist &amp; Loss &amp; Grief therapist, Australia</w:t>
            </w:r>
          </w:p>
          <w:p w:rsidR="00962A54" w:rsidP="5A65CB39" w:rsidRDefault="00962A54" w14:paraId="73CE6288" w14:noSpellErr="1" w14:textId="0507D3CC">
            <w:pPr>
              <w:pStyle w:val="Normal"/>
              <w:spacing w:line="360" w:lineRule="auto"/>
              <w:rPr>
                <w:b w:val="1"/>
                <w:bCs w:val="1"/>
                <w:sz w:val="20"/>
                <w:szCs w:val="20"/>
              </w:rPr>
            </w:pPr>
          </w:p>
          <w:p w:rsidR="5A65CB39" w:rsidP="5A65CB39" w:rsidRDefault="5A65CB39" w14:paraId="379AC087" w14:textId="03AC975F">
            <w:pPr>
              <w:pStyle w:val="Normal"/>
              <w:spacing w:line="360" w:lineRule="auto"/>
              <w:rPr>
                <w:b w:val="1"/>
                <w:bCs w:val="1"/>
                <w:sz w:val="20"/>
                <w:szCs w:val="20"/>
              </w:rPr>
            </w:pPr>
          </w:p>
          <w:p w:rsidR="00415155" w:rsidP="38D9F08E" w:rsidRDefault="38D9F08E" w14:paraId="22B6B3EF" w14:textId="114A8B4A">
            <w:pPr>
              <w:spacing w:line="360" w:lineRule="auto"/>
              <w:rPr>
                <w:b/>
                <w:bCs/>
                <w:sz w:val="20"/>
                <w:szCs w:val="20"/>
              </w:rPr>
            </w:pPr>
            <w:r w:rsidRPr="38D9F08E">
              <w:rPr>
                <w:b/>
                <w:bCs/>
                <w:sz w:val="20"/>
                <w:szCs w:val="20"/>
              </w:rPr>
              <w:lastRenderedPageBreak/>
              <w:t>PROGRAMME COORDINATOR, VISHUDDHA FOUNDATION</w:t>
            </w:r>
          </w:p>
          <w:p w:rsidR="00415155" w:rsidP="46DEFCFD" w:rsidRDefault="38D9F08E" w14:paraId="53298738" w14:textId="29AD6529">
            <w:pPr>
              <w:spacing w:line="360" w:lineRule="auto"/>
              <w:rPr>
                <w:b/>
                <w:bCs/>
                <w:sz w:val="20"/>
                <w:szCs w:val="20"/>
              </w:rPr>
            </w:pPr>
            <w:r>
              <w:t xml:space="preserve">NOV,2018- </w:t>
            </w:r>
            <w:r w:rsidR="00BD7062">
              <w:t>SEP,2019</w:t>
            </w:r>
          </w:p>
          <w:p w:rsidR="00415155" w:rsidP="46DEFCFD" w:rsidRDefault="38D9F08E" w14:paraId="5C6A5A06" w14:textId="286723DD">
            <w:pPr>
              <w:spacing w:line="360" w:lineRule="auto"/>
              <w:rPr>
                <w:b/>
                <w:bCs/>
                <w:sz w:val="20"/>
                <w:szCs w:val="20"/>
              </w:rPr>
            </w:pPr>
            <w:r>
              <w:t>Awareness regarding Mental Health, Life Skills workshops, Active Listening sessions, Career Counselling, Psychometric Testing, Mindfulness</w:t>
            </w:r>
          </w:p>
          <w:p w:rsidR="00415155" w:rsidP="46DEFCFD" w:rsidRDefault="38D9F08E" w14:paraId="329E2DA6" w14:textId="19034D51">
            <w:pPr>
              <w:spacing w:line="360" w:lineRule="auto"/>
              <w:rPr>
                <w:b/>
                <w:bCs/>
                <w:sz w:val="20"/>
                <w:szCs w:val="20"/>
              </w:rPr>
            </w:pPr>
            <w:r w:rsidRPr="38D9F08E">
              <w:rPr>
                <w:b/>
                <w:bCs/>
                <w:sz w:val="20"/>
                <w:szCs w:val="20"/>
              </w:rPr>
              <w:t xml:space="preserve">PSYCHOLOGICAL FIRST AID VOLUNTEER, TIHAR PRISON </w:t>
            </w:r>
          </w:p>
          <w:p w:rsidR="00415155" w:rsidP="46DEFCFD" w:rsidRDefault="38D9F08E" w14:paraId="5A227545" w14:textId="6D5C92E8">
            <w:pPr>
              <w:spacing w:line="360" w:lineRule="auto"/>
              <w:rPr>
                <w:b/>
                <w:bCs/>
                <w:sz w:val="20"/>
                <w:szCs w:val="20"/>
              </w:rPr>
            </w:pPr>
            <w:r>
              <w:t xml:space="preserve">SEP,2018- NOV,2018 </w:t>
            </w:r>
          </w:p>
          <w:p w:rsidR="46DEFCFD" w:rsidP="46DEFCFD" w:rsidRDefault="38D9F08E" w14:paraId="721C1A7D" w14:textId="644FCB27">
            <w:pPr>
              <w:spacing w:line="360" w:lineRule="auto"/>
              <w:rPr>
                <w:b/>
                <w:sz w:val="20"/>
                <w:szCs w:val="20"/>
              </w:rPr>
            </w:pPr>
            <w:r>
              <w:t>Counseling of 120 inmates and providing psychological first aid to depressed and suicidal inmates with the help of Hamilton Depression Scale and Mini International Neuropsychiatric Interview. This report was used by Prison Authorities to provide further psychiatric help and medicines.</w:t>
            </w:r>
          </w:p>
          <w:p w:rsidR="32F0CC90" w:rsidP="32F0CC90" w:rsidRDefault="32F0CC90" w14:paraId="23624734" w14:textId="404A8F76">
            <w:pPr>
              <w:spacing w:line="360" w:lineRule="auto"/>
              <w:rPr>
                <w:b/>
                <w:bCs/>
                <w:color w:val="auto"/>
                <w:sz w:val="20"/>
                <w:szCs w:val="20"/>
              </w:rPr>
            </w:pPr>
            <w:r w:rsidRPr="32F0CC90">
              <w:rPr>
                <w:b/>
                <w:bCs/>
                <w:color w:val="auto"/>
                <w:sz w:val="20"/>
                <w:szCs w:val="20"/>
              </w:rPr>
              <w:t>CAREER COUNSELLOR, U CAN EDUCATION</w:t>
            </w:r>
          </w:p>
          <w:p w:rsidR="32F0CC90" w:rsidP="32F0CC90" w:rsidRDefault="32F0CC90" w14:paraId="35C767CB" w14:textId="5CBBE23D">
            <w:pPr>
              <w:spacing w:line="360" w:lineRule="auto"/>
            </w:pPr>
            <w:r w:rsidRPr="32F0CC90">
              <w:rPr>
                <w:color w:val="auto"/>
              </w:rPr>
              <w:t>JAN, 2016 – July, 2016</w:t>
            </w:r>
          </w:p>
          <w:p w:rsidR="32F0CC90" w:rsidP="32F0CC90" w:rsidRDefault="32F0CC90" w14:paraId="5572BA4A" w14:textId="6B667B24">
            <w:pPr>
              <w:spacing w:line="360" w:lineRule="auto"/>
              <w:rPr>
                <w:color w:val="auto"/>
              </w:rPr>
            </w:pPr>
            <w:r w:rsidRPr="32F0CC90">
              <w:rPr>
                <w:color w:val="auto"/>
              </w:rPr>
              <w:t xml:space="preserve">Guidance and counselling for undergraduate courses with Comprehensive Interest Schedule to guide the students to decide their field of higher education and vocational guidance. Life skills workshops were also provided on the topic of Time Management </w:t>
            </w:r>
          </w:p>
          <w:p w:rsidR="32F0CC90" w:rsidP="32F0CC90" w:rsidRDefault="32F0CC90" w14:paraId="5BC1B2C1" w14:textId="77777777">
            <w:pPr>
              <w:spacing w:after="0" w:line="360" w:lineRule="auto"/>
              <w:rPr>
                <w:b/>
                <w:bCs/>
                <w:color w:val="000000" w:themeColor="text1"/>
                <w:sz w:val="20"/>
                <w:szCs w:val="20"/>
                <w:lang w:val="en-IN" w:eastAsia="en-US"/>
              </w:rPr>
            </w:pPr>
            <w:r w:rsidRPr="32F0CC90">
              <w:rPr>
                <w:b/>
                <w:bCs/>
                <w:color w:val="auto"/>
                <w:sz w:val="20"/>
                <w:szCs w:val="20"/>
                <w:lang w:val="en-IN" w:eastAsia="en-US"/>
              </w:rPr>
              <w:t>DISSERTATION, MA, DELHI UNIVERSITY</w:t>
            </w:r>
          </w:p>
          <w:p w:rsidR="32F0CC90" w:rsidP="32F0CC90" w:rsidRDefault="32F0CC90" w14:paraId="0B79A325" w14:textId="77777777">
            <w:pPr>
              <w:spacing w:after="0" w:line="360" w:lineRule="auto"/>
              <w:rPr>
                <w:color w:val="000000" w:themeColor="text1"/>
                <w:lang w:val="en-IN" w:eastAsia="en-US"/>
              </w:rPr>
            </w:pPr>
            <w:r w:rsidRPr="32F0CC90">
              <w:rPr>
                <w:color w:val="auto"/>
                <w:lang w:val="en-IN" w:eastAsia="en-US"/>
              </w:rPr>
              <w:t>DEC-APRIL, 2015</w:t>
            </w:r>
          </w:p>
          <w:p w:rsidR="32F0CC90" w:rsidP="32F0CC90" w:rsidRDefault="00C6288E" w14:paraId="5AC7E912" w14:textId="6BB7301F">
            <w:pPr>
              <w:spacing w:line="360" w:lineRule="auto"/>
              <w:rPr>
                <w:color w:val="000000" w:themeColor="text1"/>
                <w:sz w:val="20"/>
                <w:szCs w:val="20"/>
                <w:lang w:val="en-IN" w:eastAsia="en-US"/>
              </w:rPr>
            </w:pPr>
            <w:r>
              <w:rPr>
                <w:color w:val="auto"/>
                <w:lang w:val="en-IN" w:eastAsia="en-US"/>
              </w:rPr>
              <w:t xml:space="preserve">On the topic of </w:t>
            </w:r>
            <w:r w:rsidR="0076049B">
              <w:rPr>
                <w:color w:val="auto"/>
                <w:lang w:val="en-IN" w:eastAsia="en-US"/>
              </w:rPr>
              <w:t>“</w:t>
            </w:r>
            <w:r w:rsidRPr="32F0CC90" w:rsidR="32F0CC90">
              <w:rPr>
                <w:color w:val="auto"/>
                <w:lang w:val="en-IN" w:eastAsia="en-US"/>
              </w:rPr>
              <w:t>Relationship of organizational culture with work behaviour and job satisfaction</w:t>
            </w:r>
            <w:r w:rsidR="0076049B">
              <w:rPr>
                <w:color w:val="auto"/>
                <w:lang w:val="en-IN" w:eastAsia="en-US"/>
              </w:rPr>
              <w:t xml:space="preserve">”. It was found that </w:t>
            </w:r>
            <w:r w:rsidR="00E379A2">
              <w:rPr>
                <w:color w:val="auto"/>
                <w:lang w:val="en-IN" w:eastAsia="en-US"/>
              </w:rPr>
              <w:t xml:space="preserve">positive </w:t>
            </w:r>
            <w:r w:rsidR="004B359D">
              <w:rPr>
                <w:color w:val="auto"/>
                <w:lang w:val="en-IN" w:eastAsia="en-US"/>
              </w:rPr>
              <w:t xml:space="preserve">organizational culture has positive effects on the </w:t>
            </w:r>
            <w:r w:rsidR="006404BC">
              <w:rPr>
                <w:color w:val="auto"/>
                <w:lang w:val="en-IN" w:eastAsia="en-US"/>
              </w:rPr>
              <w:t>behaviour</w:t>
            </w:r>
            <w:r w:rsidR="004B359D">
              <w:rPr>
                <w:color w:val="auto"/>
                <w:lang w:val="en-IN" w:eastAsia="en-US"/>
              </w:rPr>
              <w:t xml:space="preserve"> of employees and </w:t>
            </w:r>
            <w:r w:rsidR="00CB498A">
              <w:rPr>
                <w:color w:val="auto"/>
                <w:lang w:val="en-IN" w:eastAsia="en-US"/>
              </w:rPr>
              <w:t xml:space="preserve">their </w:t>
            </w:r>
            <w:r w:rsidR="002C3D3D">
              <w:rPr>
                <w:color w:val="auto"/>
                <w:lang w:val="en-IN" w:eastAsia="en-US"/>
              </w:rPr>
              <w:t>satisfaction at work.</w:t>
            </w:r>
          </w:p>
          <w:p w:rsidR="32F0CC90" w:rsidP="32F0CC90" w:rsidRDefault="32F0CC90" w14:paraId="68D92DC4" w14:textId="77777777">
            <w:pPr>
              <w:spacing w:after="0" w:line="360" w:lineRule="auto"/>
              <w:rPr>
                <w:color w:val="000000" w:themeColor="text1"/>
                <w:sz w:val="20"/>
                <w:szCs w:val="20"/>
                <w:lang w:val="en-IN" w:eastAsia="en-US"/>
              </w:rPr>
            </w:pPr>
            <w:r w:rsidRPr="32F0CC90">
              <w:rPr>
                <w:b/>
                <w:bCs/>
                <w:color w:val="auto"/>
                <w:sz w:val="20"/>
                <w:szCs w:val="20"/>
                <w:lang w:val="en-IN" w:eastAsia="en-US"/>
              </w:rPr>
              <w:t xml:space="preserve">INTERN, UDAYAN CARE </w:t>
            </w:r>
          </w:p>
          <w:p w:rsidR="32F0CC90" w:rsidP="32F0CC90" w:rsidRDefault="32F0CC90" w14:paraId="56808250" w14:textId="77777777">
            <w:pPr>
              <w:spacing w:after="0" w:line="360" w:lineRule="auto"/>
              <w:rPr>
                <w:color w:val="000000" w:themeColor="text1"/>
                <w:lang w:val="en-IN" w:eastAsia="en-US"/>
              </w:rPr>
            </w:pPr>
            <w:r w:rsidRPr="32F0CC90">
              <w:rPr>
                <w:color w:val="auto"/>
                <w:lang w:val="en-IN" w:eastAsia="en-US"/>
              </w:rPr>
              <w:t xml:space="preserve">22ND MAY - 28TH JULY, 2014 </w:t>
            </w:r>
          </w:p>
          <w:p w:rsidR="32F0CC90" w:rsidP="32F0CC90" w:rsidRDefault="32F0CC90" w14:paraId="0F148D00" w14:textId="421CA80E">
            <w:pPr>
              <w:rPr>
                <w:color w:val="auto"/>
                <w:sz w:val="20"/>
                <w:szCs w:val="20"/>
                <w:lang w:val="en-IN" w:eastAsia="en-US"/>
              </w:rPr>
            </w:pPr>
            <w:r w:rsidRPr="32F0CC90">
              <w:rPr>
                <w:color w:val="auto"/>
                <w:lang w:val="en-IN" w:eastAsia="en-US"/>
              </w:rPr>
              <w:t>Conducted a survey on Job satisfaction &amp; work stress amongst 54 employees</w:t>
            </w:r>
            <w:r w:rsidR="002E3C2D">
              <w:rPr>
                <w:color w:val="auto"/>
                <w:lang w:val="en-IN" w:eastAsia="en-US"/>
              </w:rPr>
              <w:t xml:space="preserve">. This report was used as </w:t>
            </w:r>
            <w:r w:rsidR="00DF7E86">
              <w:rPr>
                <w:color w:val="auto"/>
                <w:lang w:val="en-IN" w:eastAsia="en-US"/>
              </w:rPr>
              <w:t xml:space="preserve">the base for </w:t>
            </w:r>
            <w:r w:rsidR="006968F5">
              <w:rPr>
                <w:color w:val="auto"/>
                <w:lang w:val="en-IN" w:eastAsia="en-US"/>
              </w:rPr>
              <w:t>further research work in post graduation</w:t>
            </w:r>
            <w:r w:rsidR="00A71288">
              <w:rPr>
                <w:color w:val="auto"/>
                <w:lang w:val="en-IN" w:eastAsia="en-US"/>
              </w:rPr>
              <w:t xml:space="preserve"> </w:t>
            </w:r>
            <w:r w:rsidR="00645084">
              <w:rPr>
                <w:color w:val="auto"/>
                <w:lang w:val="en-IN" w:eastAsia="en-US"/>
              </w:rPr>
              <w:t xml:space="preserve">and this was used by </w:t>
            </w:r>
            <w:proofErr w:type="spellStart"/>
            <w:r w:rsidR="00645084">
              <w:rPr>
                <w:color w:val="auto"/>
                <w:lang w:val="en-IN" w:eastAsia="en-US"/>
              </w:rPr>
              <w:t>Udayan</w:t>
            </w:r>
            <w:proofErr w:type="spellEnd"/>
            <w:r w:rsidR="00645084">
              <w:rPr>
                <w:color w:val="auto"/>
                <w:lang w:val="en-IN" w:eastAsia="en-US"/>
              </w:rPr>
              <w:t xml:space="preserve"> Care </w:t>
            </w:r>
            <w:r w:rsidR="008D49A0">
              <w:rPr>
                <w:color w:val="auto"/>
                <w:lang w:val="en-IN" w:eastAsia="en-US"/>
              </w:rPr>
              <w:t xml:space="preserve">to develop </w:t>
            </w:r>
            <w:r w:rsidR="002C57D3">
              <w:rPr>
                <w:color w:val="auto"/>
                <w:lang w:val="en-IN" w:eastAsia="en-US"/>
              </w:rPr>
              <w:t>HR Policies</w:t>
            </w:r>
            <w:r w:rsidR="00116931">
              <w:rPr>
                <w:color w:val="auto"/>
                <w:lang w:val="en-IN" w:eastAsia="en-US"/>
              </w:rPr>
              <w:t>.</w:t>
            </w:r>
          </w:p>
          <w:p w:rsidR="32F0CC90" w:rsidP="32F0CC90" w:rsidRDefault="32F0CC90" w14:paraId="2D8BF525" w14:textId="77777777">
            <w:pPr>
              <w:spacing w:after="0" w:line="360" w:lineRule="auto"/>
              <w:rPr>
                <w:b/>
                <w:bCs/>
                <w:color w:val="000000" w:themeColor="text1"/>
                <w:sz w:val="20"/>
                <w:szCs w:val="20"/>
                <w:lang w:val="en-IN" w:eastAsia="en-US"/>
              </w:rPr>
            </w:pPr>
            <w:r w:rsidRPr="32F0CC90">
              <w:rPr>
                <w:b/>
                <w:bCs/>
                <w:color w:val="auto"/>
                <w:sz w:val="20"/>
                <w:szCs w:val="20"/>
                <w:lang w:val="en-IN" w:eastAsia="en-US"/>
              </w:rPr>
              <w:t>INTERN, SALAAM BAALAK TRUST</w:t>
            </w:r>
          </w:p>
          <w:p w:rsidR="32F0CC90" w:rsidP="32F0CC90" w:rsidRDefault="32F0CC90" w14:paraId="08A98E9D" w14:textId="77777777">
            <w:pPr>
              <w:spacing w:after="0" w:line="360" w:lineRule="auto"/>
              <w:rPr>
                <w:color w:val="000000" w:themeColor="text1"/>
                <w:lang w:val="en-IN" w:eastAsia="en-US"/>
              </w:rPr>
            </w:pPr>
            <w:r w:rsidRPr="32F0CC90">
              <w:rPr>
                <w:color w:val="auto"/>
                <w:lang w:val="en-IN" w:eastAsia="en-US"/>
              </w:rPr>
              <w:t>2012-2013</w:t>
            </w:r>
          </w:p>
          <w:p w:rsidR="38D9F08E" w:rsidP="38D9F08E" w:rsidRDefault="38D9F08E" w14:paraId="2A7F8D1F" w14:textId="0F3D6969">
            <w:pPr>
              <w:rPr>
                <w:color w:val="auto"/>
                <w:sz w:val="20"/>
                <w:szCs w:val="20"/>
                <w:lang w:val="en-IN" w:eastAsia="en-US"/>
              </w:rPr>
            </w:pPr>
            <w:r w:rsidRPr="38D9F08E">
              <w:rPr>
                <w:color w:val="auto"/>
                <w:lang w:val="en-IN" w:eastAsia="en-US"/>
              </w:rPr>
              <w:t>Teaching and Diagnosis of street children with Developmental Screening Test to examine their developmental progress. This report was used to motivate the parents of children to provide nutritional food and healthy habits.</w:t>
            </w:r>
          </w:p>
          <w:p w:rsidR="32F0CC90" w:rsidP="32F0CC90" w:rsidRDefault="32F0CC90" w14:paraId="29D90247" w14:textId="77777777">
            <w:pPr>
              <w:spacing w:after="0" w:line="360" w:lineRule="auto"/>
              <w:rPr>
                <w:color w:val="000000" w:themeColor="text1"/>
                <w:sz w:val="20"/>
                <w:szCs w:val="20"/>
                <w:lang w:val="en-IN" w:eastAsia="en-US"/>
              </w:rPr>
            </w:pPr>
            <w:r w:rsidRPr="32F0CC90">
              <w:rPr>
                <w:b/>
                <w:bCs/>
                <w:color w:val="auto"/>
                <w:sz w:val="20"/>
                <w:szCs w:val="20"/>
                <w:lang w:val="en-IN" w:eastAsia="en-US"/>
              </w:rPr>
              <w:t>STUDENT, JAMIA MILLIA ISLAMIA UNIVERSITY</w:t>
            </w:r>
          </w:p>
          <w:p w:rsidR="32F0CC90" w:rsidP="32F0CC90" w:rsidRDefault="32F0CC90" w14:paraId="76F62B22" w14:textId="77777777">
            <w:pPr>
              <w:spacing w:after="0" w:line="360" w:lineRule="auto"/>
              <w:rPr>
                <w:color w:val="000000" w:themeColor="text1"/>
                <w:lang w:val="en-IN" w:eastAsia="en-US"/>
              </w:rPr>
            </w:pPr>
            <w:r w:rsidRPr="32F0CC90">
              <w:rPr>
                <w:color w:val="auto"/>
                <w:lang w:val="en-IN" w:eastAsia="en-US"/>
              </w:rPr>
              <w:t xml:space="preserve">2010-2011 </w:t>
            </w:r>
          </w:p>
          <w:p w:rsidRPr="00DD67E1" w:rsidR="00CA60E6" w:rsidP="00DD67E1" w:rsidRDefault="32F0CC90" w14:paraId="4F533ACA" w14:textId="080F757E">
            <w:pPr>
              <w:rPr>
                <w:color w:val="auto"/>
                <w:sz w:val="20"/>
                <w:szCs w:val="20"/>
                <w:lang w:val="en-IN" w:eastAsia="en-US"/>
              </w:rPr>
            </w:pPr>
            <w:r w:rsidRPr="32F0CC90">
              <w:rPr>
                <w:color w:val="auto"/>
                <w:lang w:val="en-IN" w:eastAsia="en-US"/>
              </w:rPr>
              <w:t>Conducted a Survey on corruption over a sample of 100 respondents</w:t>
            </w:r>
            <w:r w:rsidR="00816755">
              <w:rPr>
                <w:color w:val="auto"/>
                <w:lang w:val="en-IN" w:eastAsia="en-US"/>
              </w:rPr>
              <w:t xml:space="preserve"> and calculated Reliability, Validity and Norms</w:t>
            </w:r>
          </w:p>
          <w:p w:rsidRPr="00545D05" w:rsidR="00472BE1" w:rsidP="2B8223EC" w:rsidRDefault="00472BE1" w14:paraId="02E1FFF3" w14:textId="016D7CDC">
            <w:pPr>
              <w:spacing w:line="360" w:lineRule="auto"/>
            </w:pPr>
          </w:p>
          <w:p w:rsidRPr="00545D05" w:rsidR="00472BE1" w:rsidP="38D9F08E" w:rsidRDefault="00472BE1" w14:paraId="35C3B543" w14:textId="4FF7BA4A">
            <w:pPr>
              <w:spacing w:line="360" w:lineRule="auto"/>
            </w:pPr>
          </w:p>
        </w:tc>
      </w:tr>
    </w:tbl>
    <w:p w:rsidRPr="00503146" w:rsidR="00503146" w:rsidP="059AE337" w:rsidRDefault="00465AAE" w14:paraId="04BA9D34" w14:textId="751E2EAC">
      <w:pPr>
        <w:tabs>
          <w:tab w:val="left" w:pos="1890"/>
        </w:tabs>
        <w:rPr>
          <w:color w:val="auto"/>
          <w:sz w:val="22"/>
          <w:szCs w:val="22"/>
        </w:rPr>
      </w:pPr>
      <w:r>
        <w:rPr>
          <w:b/>
          <w:bCs/>
          <w:color w:val="auto"/>
          <w:sz w:val="22"/>
          <w:szCs w:val="22"/>
        </w:rPr>
        <w:lastRenderedPageBreak/>
        <w:t>ACHIEVEMENT</w:t>
      </w:r>
      <w:r w:rsidR="00503146">
        <w:rPr>
          <w:b/>
          <w:bCs/>
          <w:color w:val="auto"/>
          <w:sz w:val="22"/>
          <w:szCs w:val="22"/>
        </w:rPr>
        <w:t xml:space="preserve">       </w:t>
      </w:r>
      <w:r w:rsidR="00AF137B">
        <w:rPr>
          <w:color w:val="auto"/>
          <w:sz w:val="22"/>
          <w:szCs w:val="22"/>
        </w:rPr>
        <w:t>NTA NET Qualified June, 2019</w:t>
      </w:r>
      <w:r w:rsidR="00E64816">
        <w:rPr>
          <w:color w:val="auto"/>
          <w:sz w:val="22"/>
          <w:szCs w:val="22"/>
        </w:rPr>
        <w:t xml:space="preserve"> &amp; June 2020 (</w:t>
      </w:r>
      <w:r w:rsidR="005C0707">
        <w:rPr>
          <w:color w:val="auto"/>
          <w:sz w:val="22"/>
          <w:szCs w:val="22"/>
        </w:rPr>
        <w:t>Psychology)</w:t>
      </w:r>
    </w:p>
    <w:p w:rsidR="00503146" w:rsidP="059AE337" w:rsidRDefault="00503146" w14:paraId="784394BE" w14:textId="77777777">
      <w:pPr>
        <w:tabs>
          <w:tab w:val="left" w:pos="1890"/>
        </w:tabs>
        <w:rPr>
          <w:b/>
          <w:bCs/>
          <w:color w:val="auto"/>
          <w:sz w:val="22"/>
          <w:szCs w:val="22"/>
        </w:rPr>
      </w:pPr>
    </w:p>
    <w:p w:rsidR="006B5E58" w:rsidP="059AE337" w:rsidRDefault="00F91661" w14:paraId="4F69637F" w14:textId="74ABFA9F">
      <w:pPr>
        <w:tabs>
          <w:tab w:val="left" w:pos="1890"/>
        </w:tabs>
        <w:rPr>
          <w:b/>
          <w:bCs/>
          <w:color w:val="auto"/>
          <w:sz w:val="22"/>
          <w:szCs w:val="22"/>
        </w:rPr>
      </w:pPr>
      <w:r w:rsidRPr="2B8223EC">
        <w:rPr>
          <w:b/>
          <w:bCs/>
          <w:color w:val="auto"/>
          <w:sz w:val="22"/>
          <w:szCs w:val="22"/>
        </w:rPr>
        <w:t xml:space="preserve">PERSONAL </w:t>
      </w:r>
    </w:p>
    <w:p w:rsidRPr="00685F16" w:rsidR="00F91661" w:rsidP="059AE337" w:rsidRDefault="00F91661" w14:paraId="12D44293" w14:textId="71B60EA8">
      <w:pPr>
        <w:tabs>
          <w:tab w:val="left" w:pos="1890"/>
        </w:tabs>
        <w:rPr>
          <w:b/>
          <w:bCs/>
          <w:color w:val="auto"/>
          <w:sz w:val="22"/>
          <w:szCs w:val="22"/>
        </w:rPr>
      </w:pPr>
      <w:r w:rsidRPr="2B8223EC">
        <w:rPr>
          <w:b/>
          <w:bCs/>
          <w:color w:val="auto"/>
          <w:sz w:val="22"/>
          <w:szCs w:val="22"/>
        </w:rPr>
        <w:t>DETAILS</w:t>
      </w:r>
      <w:r w:rsidRPr="2B8223EC">
        <w:rPr>
          <w:b/>
          <w:bCs/>
          <w:color w:val="auto"/>
        </w:rPr>
        <w:t xml:space="preserve">   </w:t>
      </w:r>
      <w:r w:rsidR="00E46C50">
        <w:rPr>
          <w:b/>
          <w:bCs/>
          <w:color w:val="auto"/>
        </w:rPr>
        <w:t xml:space="preserve"> </w:t>
      </w:r>
      <w:r w:rsidR="006B5E58">
        <w:rPr>
          <w:b/>
          <w:bCs/>
          <w:color w:val="auto"/>
        </w:rPr>
        <w:t xml:space="preserve">                           </w:t>
      </w:r>
      <w:r w:rsidR="00AA196D">
        <w:rPr>
          <w:b/>
          <w:bCs/>
          <w:color w:val="auto"/>
        </w:rPr>
        <w:t xml:space="preserve">  </w:t>
      </w:r>
      <w:r w:rsidR="004C2418">
        <w:rPr>
          <w:b/>
          <w:bCs/>
          <w:color w:val="auto"/>
        </w:rPr>
        <w:t xml:space="preserve"> </w:t>
      </w:r>
      <w:r w:rsidRPr="2B8223EC" w:rsidR="004E14AA">
        <w:rPr>
          <w:b/>
          <w:bCs/>
          <w:color w:val="auto"/>
        </w:rPr>
        <w:t>NAME</w:t>
      </w:r>
      <w:r w:rsidRPr="005E408F" w:rsidR="004E14AA">
        <w:rPr>
          <w:b/>
        </w:rPr>
        <w:tab/>
      </w:r>
      <w:r w:rsidRPr="005E408F" w:rsidR="004E14AA">
        <w:rPr>
          <w:b/>
        </w:rPr>
        <w:tab/>
      </w:r>
      <w:r w:rsidRPr="2B8223EC" w:rsidR="2B8223EC">
        <w:rPr>
          <w:b/>
          <w:bCs/>
          <w:color w:val="auto"/>
        </w:rPr>
        <w:t xml:space="preserve">        </w:t>
      </w:r>
      <w:r w:rsidR="008D6486">
        <w:rPr>
          <w:b/>
          <w:bCs/>
          <w:color w:val="auto"/>
        </w:rPr>
        <w:t xml:space="preserve">                     </w:t>
      </w:r>
      <w:r w:rsidRPr="2B8223EC" w:rsidR="004E14AA">
        <w:rPr>
          <w:color w:val="auto"/>
        </w:rPr>
        <w:t>MAHIMA</w:t>
      </w:r>
    </w:p>
    <w:p w:rsidRPr="005E408F" w:rsidR="004E14AA" w:rsidP="059AE337" w:rsidRDefault="004E14AA" w14:paraId="736BFFEF" w14:textId="1971BF60">
      <w:pPr>
        <w:tabs>
          <w:tab w:val="left" w:pos="1890"/>
        </w:tabs>
        <w:rPr>
          <w:b/>
          <w:bCs/>
        </w:rPr>
      </w:pPr>
      <w:r w:rsidRPr="005E408F">
        <w:rPr>
          <w:b/>
        </w:rPr>
        <w:tab/>
      </w:r>
      <w:r w:rsidRPr="005E408F">
        <w:rPr>
          <w:b/>
        </w:rPr>
        <w:tab/>
      </w:r>
      <w:r w:rsidR="004C2418">
        <w:rPr>
          <w:b/>
          <w:bCs/>
          <w:color w:val="auto"/>
        </w:rPr>
        <w:t xml:space="preserve">      </w:t>
      </w:r>
      <w:r w:rsidR="00685F16">
        <w:rPr>
          <w:b/>
          <w:bCs/>
          <w:color w:val="auto"/>
        </w:rPr>
        <w:t xml:space="preserve"> </w:t>
      </w:r>
      <w:r w:rsidR="004C2418">
        <w:rPr>
          <w:b/>
          <w:bCs/>
          <w:color w:val="auto"/>
        </w:rPr>
        <w:t xml:space="preserve">   </w:t>
      </w:r>
      <w:r w:rsidRPr="2B8223EC" w:rsidR="2B8223EC">
        <w:rPr>
          <w:b/>
          <w:bCs/>
          <w:color w:val="auto"/>
        </w:rPr>
        <w:t xml:space="preserve">SEX                                           </w:t>
      </w:r>
      <w:r w:rsidRPr="005E408F">
        <w:rPr>
          <w:b/>
        </w:rPr>
        <w:tab/>
      </w:r>
      <w:r w:rsidRPr="2B8223EC">
        <w:rPr>
          <w:color w:val="auto"/>
        </w:rPr>
        <w:t>FEMALE</w:t>
      </w:r>
    </w:p>
    <w:p w:rsidRPr="005E408F" w:rsidR="004E14AA" w:rsidP="059AE337" w:rsidRDefault="004E14AA" w14:paraId="456D4EA6" w14:textId="4CC116A6">
      <w:pPr>
        <w:tabs>
          <w:tab w:val="left" w:pos="1890"/>
        </w:tabs>
        <w:rPr>
          <w:b/>
          <w:bCs/>
        </w:rPr>
      </w:pPr>
      <w:r w:rsidRPr="005E408F">
        <w:rPr>
          <w:b/>
        </w:rPr>
        <w:tab/>
      </w:r>
      <w:r w:rsidRPr="005E408F">
        <w:rPr>
          <w:b/>
        </w:rPr>
        <w:tab/>
      </w:r>
      <w:r w:rsidRPr="2B8223EC">
        <w:rPr>
          <w:b/>
          <w:bCs/>
          <w:color w:val="auto"/>
        </w:rPr>
        <w:t xml:space="preserve">       </w:t>
      </w:r>
      <w:r w:rsidRPr="059AE337" w:rsidR="004C2418">
        <w:rPr>
          <w:b/>
          <w:bCs/>
        </w:rPr>
        <w:t xml:space="preserve">  </w:t>
      </w:r>
      <w:r w:rsidR="00AA196D">
        <w:rPr>
          <w:b/>
          <w:bCs/>
        </w:rPr>
        <w:t xml:space="preserve"> </w:t>
      </w:r>
      <w:r w:rsidRPr="2B8223EC" w:rsidR="2B8223EC">
        <w:rPr>
          <w:b/>
          <w:bCs/>
          <w:color w:val="auto"/>
        </w:rPr>
        <w:t xml:space="preserve">NATIONALITY                          </w:t>
      </w:r>
      <w:r w:rsidRPr="005E408F">
        <w:rPr>
          <w:b/>
        </w:rPr>
        <w:tab/>
      </w:r>
      <w:r w:rsidRPr="2B8223EC">
        <w:rPr>
          <w:color w:val="auto"/>
        </w:rPr>
        <w:t>INDIAN</w:t>
      </w:r>
    </w:p>
    <w:p w:rsidRPr="005E408F" w:rsidR="004E14AA" w:rsidP="059AE337" w:rsidRDefault="004E14AA" w14:paraId="3F24E6D9" w14:textId="489DB040">
      <w:pPr>
        <w:tabs>
          <w:tab w:val="left" w:pos="1890"/>
        </w:tabs>
        <w:rPr>
          <w:b/>
          <w:bCs/>
        </w:rPr>
      </w:pPr>
      <w:r w:rsidRPr="005E408F">
        <w:rPr>
          <w:b/>
        </w:rPr>
        <w:tab/>
      </w:r>
      <w:r w:rsidRPr="005E408F">
        <w:rPr>
          <w:b/>
        </w:rPr>
        <w:tab/>
      </w:r>
      <w:r w:rsidRPr="2B8223EC">
        <w:rPr>
          <w:b/>
          <w:bCs/>
          <w:color w:val="auto"/>
        </w:rPr>
        <w:t xml:space="preserve">    </w:t>
      </w:r>
      <w:r w:rsidR="004C2418">
        <w:rPr>
          <w:b/>
          <w:bCs/>
          <w:color w:val="auto"/>
        </w:rPr>
        <w:t xml:space="preserve">   </w:t>
      </w:r>
      <w:r w:rsidRPr="2B8223EC">
        <w:rPr>
          <w:b/>
          <w:bCs/>
          <w:color w:val="auto"/>
        </w:rPr>
        <w:t xml:space="preserve">   MARITAL STATUS                  </w:t>
      </w:r>
      <w:r w:rsidRPr="005E408F">
        <w:rPr>
          <w:b/>
        </w:rPr>
        <w:tab/>
      </w:r>
      <w:r w:rsidRPr="2B8223EC">
        <w:rPr>
          <w:color w:val="auto"/>
        </w:rPr>
        <w:t>UNMARRIED</w:t>
      </w:r>
    </w:p>
    <w:p w:rsidRPr="005E408F" w:rsidR="004E14AA" w:rsidP="059AE337" w:rsidRDefault="004E14AA" w14:paraId="0918663C" w14:textId="7FC746AA">
      <w:pPr>
        <w:tabs>
          <w:tab w:val="left" w:pos="1890"/>
        </w:tabs>
        <w:rPr>
          <w:b/>
          <w:bCs/>
        </w:rPr>
      </w:pPr>
      <w:r w:rsidRPr="005E408F">
        <w:rPr>
          <w:b/>
        </w:rPr>
        <w:tab/>
      </w:r>
      <w:r w:rsidRPr="005E408F">
        <w:rPr>
          <w:b/>
        </w:rPr>
        <w:tab/>
      </w:r>
      <w:r w:rsidRPr="2B8223EC">
        <w:rPr>
          <w:b/>
          <w:bCs/>
          <w:color w:val="auto"/>
        </w:rPr>
        <w:t xml:space="preserve">    </w:t>
      </w:r>
      <w:r w:rsidR="004C2418">
        <w:rPr>
          <w:b/>
          <w:bCs/>
          <w:color w:val="auto"/>
        </w:rPr>
        <w:t xml:space="preserve">   </w:t>
      </w:r>
      <w:r w:rsidRPr="2B8223EC">
        <w:rPr>
          <w:b/>
          <w:bCs/>
          <w:color w:val="auto"/>
        </w:rPr>
        <w:t xml:space="preserve">   FATHER’S NAME                    </w:t>
      </w:r>
      <w:r w:rsidRPr="005E408F">
        <w:rPr>
          <w:b/>
        </w:rPr>
        <w:tab/>
      </w:r>
      <w:r w:rsidRPr="2B8223EC">
        <w:rPr>
          <w:color w:val="auto"/>
        </w:rPr>
        <w:t>JAMUNA PRASAD</w:t>
      </w:r>
    </w:p>
    <w:p w:rsidR="004E14AA" w:rsidP="007D4862" w:rsidRDefault="004E14AA" w14:paraId="6C2875D1" w14:textId="14FD62A5">
      <w:pPr>
        <w:tabs>
          <w:tab w:val="left" w:pos="1890"/>
        </w:tabs>
      </w:pPr>
      <w:r w:rsidRPr="005E408F">
        <w:rPr>
          <w:b/>
        </w:rPr>
        <w:tab/>
      </w:r>
      <w:r w:rsidRPr="005E408F">
        <w:rPr>
          <w:b/>
        </w:rPr>
        <w:tab/>
      </w:r>
      <w:r w:rsidRPr="2B8223EC">
        <w:rPr>
          <w:b/>
          <w:bCs/>
          <w:color w:val="auto"/>
        </w:rPr>
        <w:t xml:space="preserve">       </w:t>
      </w:r>
      <w:r w:rsidRPr="059AE337" w:rsidR="004C2418">
        <w:rPr>
          <w:b/>
          <w:bCs/>
        </w:rPr>
        <w:t xml:space="preserve">   </w:t>
      </w:r>
      <w:r w:rsidRPr="2B8223EC" w:rsidR="2B8223EC">
        <w:rPr>
          <w:b/>
          <w:bCs/>
          <w:color w:val="auto"/>
        </w:rPr>
        <w:t xml:space="preserve">DATE OF BIRTH                      </w:t>
      </w:r>
      <w:r w:rsidRPr="005E408F">
        <w:rPr>
          <w:b/>
        </w:rPr>
        <w:tab/>
      </w:r>
      <w:r w:rsidRPr="2B8223EC">
        <w:rPr>
          <w:color w:val="auto"/>
        </w:rPr>
        <w:t>11-07-1993</w:t>
      </w:r>
    </w:p>
    <w:p w:rsidRPr="005E408F" w:rsidR="00A35A9B" w:rsidP="059AE337" w:rsidRDefault="00A35A9B" w14:paraId="33BF5E7E" w14:textId="5CD198B7">
      <w:pPr>
        <w:tabs>
          <w:tab w:val="left" w:pos="1890"/>
        </w:tabs>
        <w:rPr>
          <w:b/>
          <w:bCs/>
        </w:rPr>
      </w:pPr>
      <w:r>
        <w:tab/>
      </w:r>
      <w:r>
        <w:tab/>
      </w:r>
      <w:r w:rsidRPr="2B8223EC">
        <w:rPr>
          <w:b/>
          <w:bCs/>
          <w:color w:val="auto"/>
        </w:rPr>
        <w:t xml:space="preserve">       </w:t>
      </w:r>
      <w:r w:rsidR="004C2418">
        <w:t xml:space="preserve">   </w:t>
      </w:r>
      <w:r w:rsidRPr="2B8223EC" w:rsidR="2B8223EC">
        <w:rPr>
          <w:b/>
          <w:bCs/>
          <w:color w:val="auto"/>
        </w:rPr>
        <w:t xml:space="preserve">LANGUAGE                             </w:t>
      </w:r>
      <w:r>
        <w:tab/>
      </w:r>
      <w:r w:rsidRPr="2B8223EC">
        <w:rPr>
          <w:color w:val="auto"/>
        </w:rPr>
        <w:t>ENGLISH AND HINDI</w:t>
      </w:r>
    </w:p>
    <w:sectPr w:rsidRPr="005E408F" w:rsidR="00A35A9B">
      <w:headerReference w:type="default" r:id="rId7"/>
      <w:footerReference w:type="default" r:id="rId8"/>
      <w:headerReference w:type="first" r:id="rId9"/>
      <w:footerReference w:type="first" r:id="rId10"/>
      <w:pgSz w:w="12240" w:h="15840" w:orient="portrait"/>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1818" w:rsidRDefault="00CF1818" w14:paraId="18AB8F20" w14:textId="77777777">
      <w:pPr>
        <w:spacing w:after="0" w:line="240" w:lineRule="auto"/>
      </w:pPr>
      <w:r>
        <w:separator/>
      </w:r>
    </w:p>
  </w:endnote>
  <w:endnote w:type="continuationSeparator" w:id="0">
    <w:p w:rsidR="00CF1818" w:rsidRDefault="00CF1818" w14:paraId="4232D99E" w14:textId="77777777">
      <w:pPr>
        <w:spacing w:after="0" w:line="240" w:lineRule="auto"/>
      </w:pPr>
      <w:r>
        <w:continuationSeparator/>
      </w:r>
    </w:p>
  </w:endnote>
  <w:endnote w:type="continuationNotice" w:id="1">
    <w:p w:rsidR="00CF1818" w:rsidRDefault="00CF1818" w14:paraId="4D21F1D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4295" w:rsidRDefault="059AE337" w14:paraId="51D00BED" w14:textId="58848DFA">
    <w:pPr>
      <w:pStyle w:val="Footer"/>
    </w:pPr>
    <w:r>
      <w:t xml:space="preserve">Page </w:t>
    </w:r>
    <w:r w:rsidRPr="059AE337" w:rsidR="2B8223EC">
      <w:rPr>
        <w:noProof/>
      </w:rPr>
      <w:fldChar w:fldCharType="begin"/>
    </w:r>
    <w:r w:rsidRPr="059AE337" w:rsidR="2B8223EC">
      <w:rPr>
        <w:noProof/>
      </w:rPr>
      <w:instrText xml:space="preserve"> PAGE </w:instrText>
    </w:r>
    <w:r w:rsidRPr="059AE337" w:rsidR="2B8223EC">
      <w:rPr>
        <w:noProof/>
      </w:rPr>
      <w:fldChar w:fldCharType="separate"/>
    </w:r>
    <w:r w:rsidR="00F95558">
      <w:rPr>
        <w:noProof/>
      </w:rPr>
      <w:t>2</w:t>
    </w:r>
    <w:r w:rsidRPr="059AE337" w:rsidR="2B8223E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40"/>
      <w:gridCol w:w="3240"/>
      <w:gridCol w:w="3240"/>
    </w:tblGrid>
    <w:tr w:rsidR="32F0CC90" w:rsidTr="32F0CC90" w14:paraId="2BC1B11C" w14:textId="77777777">
      <w:tc>
        <w:tcPr>
          <w:tcW w:w="3240" w:type="dxa"/>
        </w:tcPr>
        <w:p w:rsidR="32F0CC90" w:rsidP="32F0CC90" w:rsidRDefault="32F0CC90" w14:paraId="4D2877CE" w14:textId="6C3A7815">
          <w:pPr>
            <w:pStyle w:val="Header"/>
            <w:ind w:left="-115"/>
          </w:pPr>
        </w:p>
      </w:tc>
      <w:tc>
        <w:tcPr>
          <w:tcW w:w="3240" w:type="dxa"/>
        </w:tcPr>
        <w:p w:rsidR="32F0CC90" w:rsidP="32F0CC90" w:rsidRDefault="32F0CC90" w14:paraId="7FE91281" w14:textId="7DE7ECA2">
          <w:pPr>
            <w:pStyle w:val="Header"/>
            <w:jc w:val="center"/>
          </w:pPr>
        </w:p>
      </w:tc>
      <w:tc>
        <w:tcPr>
          <w:tcW w:w="3240" w:type="dxa"/>
        </w:tcPr>
        <w:p w:rsidR="32F0CC90" w:rsidP="32F0CC90" w:rsidRDefault="32F0CC90" w14:paraId="5D374D51" w14:textId="73531D4D">
          <w:pPr>
            <w:pStyle w:val="Header"/>
            <w:ind w:right="-115"/>
            <w:jc w:val="right"/>
          </w:pPr>
        </w:p>
      </w:tc>
    </w:tr>
  </w:tbl>
  <w:p w:rsidR="0055264B" w:rsidRDefault="0055264B" w14:paraId="00024456" w14:textId="0A1A9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1818" w:rsidRDefault="00CF1818" w14:paraId="195561BB" w14:textId="77777777">
      <w:pPr>
        <w:spacing w:after="0" w:line="240" w:lineRule="auto"/>
      </w:pPr>
      <w:r>
        <w:separator/>
      </w:r>
    </w:p>
  </w:footnote>
  <w:footnote w:type="continuationSeparator" w:id="0">
    <w:p w:rsidR="00CF1818" w:rsidRDefault="00CF1818" w14:paraId="4F5493B4" w14:textId="77777777">
      <w:pPr>
        <w:spacing w:after="0" w:line="240" w:lineRule="auto"/>
      </w:pPr>
      <w:r>
        <w:continuationSeparator/>
      </w:r>
    </w:p>
  </w:footnote>
  <w:footnote w:type="continuationNotice" w:id="1">
    <w:p w:rsidR="00CF1818" w:rsidRDefault="00CF1818" w14:paraId="4BECD72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40"/>
      <w:gridCol w:w="3240"/>
      <w:gridCol w:w="3240"/>
    </w:tblGrid>
    <w:tr w:rsidR="32F0CC90" w:rsidTr="32F0CC90" w14:paraId="0491D991" w14:textId="77777777">
      <w:tc>
        <w:tcPr>
          <w:tcW w:w="3240" w:type="dxa"/>
        </w:tcPr>
        <w:p w:rsidR="32F0CC90" w:rsidP="32F0CC90" w:rsidRDefault="32F0CC90" w14:paraId="4DB1D53F" w14:textId="12BD50B8">
          <w:pPr>
            <w:pStyle w:val="Header"/>
            <w:ind w:left="-115"/>
          </w:pPr>
        </w:p>
      </w:tc>
      <w:tc>
        <w:tcPr>
          <w:tcW w:w="3240" w:type="dxa"/>
        </w:tcPr>
        <w:p w:rsidR="32F0CC90" w:rsidP="32F0CC90" w:rsidRDefault="32F0CC90" w14:paraId="555D1F51" w14:textId="78C94F85">
          <w:pPr>
            <w:pStyle w:val="Header"/>
            <w:jc w:val="center"/>
          </w:pPr>
        </w:p>
      </w:tc>
      <w:tc>
        <w:tcPr>
          <w:tcW w:w="3240" w:type="dxa"/>
        </w:tcPr>
        <w:p w:rsidR="32F0CC90" w:rsidP="32F0CC90" w:rsidRDefault="32F0CC90" w14:paraId="6BB6E580" w14:textId="0064908F">
          <w:pPr>
            <w:pStyle w:val="Header"/>
            <w:ind w:right="-115"/>
            <w:jc w:val="right"/>
          </w:pPr>
        </w:p>
      </w:tc>
    </w:tr>
  </w:tbl>
  <w:p w:rsidR="0055264B" w:rsidRDefault="0055264B" w14:paraId="67E63AAC" w14:textId="3BC1A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40"/>
      <w:gridCol w:w="3240"/>
      <w:gridCol w:w="3240"/>
    </w:tblGrid>
    <w:tr w:rsidR="32F0CC90" w:rsidTr="32F0CC90" w14:paraId="205EAFE8" w14:textId="77777777">
      <w:tc>
        <w:tcPr>
          <w:tcW w:w="3240" w:type="dxa"/>
        </w:tcPr>
        <w:p w:rsidR="32F0CC90" w:rsidP="32F0CC90" w:rsidRDefault="32F0CC90" w14:paraId="3FF913F0" w14:textId="355E9A56">
          <w:pPr>
            <w:pStyle w:val="Header"/>
            <w:ind w:left="-115"/>
          </w:pPr>
        </w:p>
      </w:tc>
      <w:tc>
        <w:tcPr>
          <w:tcW w:w="3240" w:type="dxa"/>
        </w:tcPr>
        <w:p w:rsidR="32F0CC90" w:rsidP="32F0CC90" w:rsidRDefault="32F0CC90" w14:paraId="4097339E" w14:textId="3F43AE8A">
          <w:pPr>
            <w:pStyle w:val="Header"/>
            <w:jc w:val="center"/>
          </w:pPr>
        </w:p>
      </w:tc>
      <w:tc>
        <w:tcPr>
          <w:tcW w:w="3240" w:type="dxa"/>
        </w:tcPr>
        <w:p w:rsidR="32F0CC90" w:rsidP="32F0CC90" w:rsidRDefault="32F0CC90" w14:paraId="6ACECC3C" w14:textId="7C2148BA">
          <w:pPr>
            <w:pStyle w:val="Header"/>
            <w:ind w:right="-115"/>
            <w:jc w:val="right"/>
          </w:pPr>
        </w:p>
      </w:tc>
    </w:tr>
  </w:tbl>
  <w:p w:rsidR="0055264B" w:rsidRDefault="0055264B" w14:paraId="729429B6" w14:textId="262C3E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attachedTemplate r:id="rId1"/>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23F"/>
    <w:rsid w:val="00016501"/>
    <w:rsid w:val="00027EEB"/>
    <w:rsid w:val="000312DF"/>
    <w:rsid w:val="00034BDE"/>
    <w:rsid w:val="00043ED4"/>
    <w:rsid w:val="00045ADB"/>
    <w:rsid w:val="00052AE7"/>
    <w:rsid w:val="00063C4B"/>
    <w:rsid w:val="0007134A"/>
    <w:rsid w:val="000865BA"/>
    <w:rsid w:val="0009406D"/>
    <w:rsid w:val="000A34DD"/>
    <w:rsid w:val="000D5CE0"/>
    <w:rsid w:val="000E33B5"/>
    <w:rsid w:val="00116931"/>
    <w:rsid w:val="00154646"/>
    <w:rsid w:val="001567B6"/>
    <w:rsid w:val="00181CE2"/>
    <w:rsid w:val="001839BD"/>
    <w:rsid w:val="001B2325"/>
    <w:rsid w:val="002072E4"/>
    <w:rsid w:val="002161F0"/>
    <w:rsid w:val="00223D72"/>
    <w:rsid w:val="0025129B"/>
    <w:rsid w:val="0028188C"/>
    <w:rsid w:val="00290DAB"/>
    <w:rsid w:val="002C3D3D"/>
    <w:rsid w:val="002C57D3"/>
    <w:rsid w:val="002E3C2D"/>
    <w:rsid w:val="00312631"/>
    <w:rsid w:val="00327821"/>
    <w:rsid w:val="00344A5F"/>
    <w:rsid w:val="003647D4"/>
    <w:rsid w:val="003A4D07"/>
    <w:rsid w:val="003B5F0E"/>
    <w:rsid w:val="003C2E90"/>
    <w:rsid w:val="003C50B3"/>
    <w:rsid w:val="00415155"/>
    <w:rsid w:val="00427683"/>
    <w:rsid w:val="00430ECD"/>
    <w:rsid w:val="004638D5"/>
    <w:rsid w:val="00465AAE"/>
    <w:rsid w:val="00472BE1"/>
    <w:rsid w:val="004A4355"/>
    <w:rsid w:val="004B359D"/>
    <w:rsid w:val="004C2418"/>
    <w:rsid w:val="004C25FA"/>
    <w:rsid w:val="004C7F89"/>
    <w:rsid w:val="004E14AA"/>
    <w:rsid w:val="00503146"/>
    <w:rsid w:val="00545D05"/>
    <w:rsid w:val="00550E58"/>
    <w:rsid w:val="0055264B"/>
    <w:rsid w:val="005800D7"/>
    <w:rsid w:val="0058419E"/>
    <w:rsid w:val="005847D1"/>
    <w:rsid w:val="0058525D"/>
    <w:rsid w:val="00594295"/>
    <w:rsid w:val="005C0707"/>
    <w:rsid w:val="005D0C80"/>
    <w:rsid w:val="005E408F"/>
    <w:rsid w:val="00626557"/>
    <w:rsid w:val="00630D6C"/>
    <w:rsid w:val="006404BC"/>
    <w:rsid w:val="00645084"/>
    <w:rsid w:val="00685F16"/>
    <w:rsid w:val="006968F5"/>
    <w:rsid w:val="00696F2E"/>
    <w:rsid w:val="006A0850"/>
    <w:rsid w:val="006B5E58"/>
    <w:rsid w:val="006D1E9C"/>
    <w:rsid w:val="006E4D31"/>
    <w:rsid w:val="006F5810"/>
    <w:rsid w:val="00722D3B"/>
    <w:rsid w:val="007369AA"/>
    <w:rsid w:val="00756580"/>
    <w:rsid w:val="007565F4"/>
    <w:rsid w:val="0076049B"/>
    <w:rsid w:val="00776597"/>
    <w:rsid w:val="00777013"/>
    <w:rsid w:val="007848B7"/>
    <w:rsid w:val="007D4862"/>
    <w:rsid w:val="007E311B"/>
    <w:rsid w:val="007F49CA"/>
    <w:rsid w:val="00803B78"/>
    <w:rsid w:val="00816755"/>
    <w:rsid w:val="008242B7"/>
    <w:rsid w:val="00865C14"/>
    <w:rsid w:val="00866A25"/>
    <w:rsid w:val="008A0B9A"/>
    <w:rsid w:val="008A1160"/>
    <w:rsid w:val="008C188F"/>
    <w:rsid w:val="008C54DF"/>
    <w:rsid w:val="008C7293"/>
    <w:rsid w:val="008D1BDC"/>
    <w:rsid w:val="008D49A0"/>
    <w:rsid w:val="008D6486"/>
    <w:rsid w:val="009228AA"/>
    <w:rsid w:val="00962A54"/>
    <w:rsid w:val="00965023"/>
    <w:rsid w:val="00967631"/>
    <w:rsid w:val="009A2221"/>
    <w:rsid w:val="009B4A1A"/>
    <w:rsid w:val="009B623F"/>
    <w:rsid w:val="009B7829"/>
    <w:rsid w:val="009D0BA0"/>
    <w:rsid w:val="00A35A9B"/>
    <w:rsid w:val="00A50989"/>
    <w:rsid w:val="00A55F8E"/>
    <w:rsid w:val="00A574DA"/>
    <w:rsid w:val="00A71288"/>
    <w:rsid w:val="00A82A69"/>
    <w:rsid w:val="00AA196D"/>
    <w:rsid w:val="00AD36F5"/>
    <w:rsid w:val="00AD74CE"/>
    <w:rsid w:val="00AE2B75"/>
    <w:rsid w:val="00AF137B"/>
    <w:rsid w:val="00AF3AF1"/>
    <w:rsid w:val="00B05118"/>
    <w:rsid w:val="00B1037B"/>
    <w:rsid w:val="00B1723E"/>
    <w:rsid w:val="00B33C0C"/>
    <w:rsid w:val="00B40E47"/>
    <w:rsid w:val="00B67050"/>
    <w:rsid w:val="00BD029C"/>
    <w:rsid w:val="00BD0E74"/>
    <w:rsid w:val="00BD27A9"/>
    <w:rsid w:val="00BD6CAF"/>
    <w:rsid w:val="00BD7062"/>
    <w:rsid w:val="00C41661"/>
    <w:rsid w:val="00C46351"/>
    <w:rsid w:val="00C6288E"/>
    <w:rsid w:val="00C67D79"/>
    <w:rsid w:val="00C82FA6"/>
    <w:rsid w:val="00CA60E6"/>
    <w:rsid w:val="00CB498A"/>
    <w:rsid w:val="00CC3E13"/>
    <w:rsid w:val="00CF1818"/>
    <w:rsid w:val="00CF20AD"/>
    <w:rsid w:val="00CF3ABE"/>
    <w:rsid w:val="00D111D4"/>
    <w:rsid w:val="00D51E47"/>
    <w:rsid w:val="00DA5E5C"/>
    <w:rsid w:val="00DA7672"/>
    <w:rsid w:val="00DD67E1"/>
    <w:rsid w:val="00DE1639"/>
    <w:rsid w:val="00DF7E86"/>
    <w:rsid w:val="00E0325E"/>
    <w:rsid w:val="00E379A2"/>
    <w:rsid w:val="00E46C50"/>
    <w:rsid w:val="00E47B16"/>
    <w:rsid w:val="00E64816"/>
    <w:rsid w:val="00E92865"/>
    <w:rsid w:val="00EB0B75"/>
    <w:rsid w:val="00ED0C1B"/>
    <w:rsid w:val="00EF28CA"/>
    <w:rsid w:val="00F14C23"/>
    <w:rsid w:val="00F36472"/>
    <w:rsid w:val="00F5708D"/>
    <w:rsid w:val="00F91661"/>
    <w:rsid w:val="00F95558"/>
    <w:rsid w:val="00F97995"/>
    <w:rsid w:val="00FC1962"/>
    <w:rsid w:val="059AE337"/>
    <w:rsid w:val="24799BDC"/>
    <w:rsid w:val="2B8223EC"/>
    <w:rsid w:val="32F0CC90"/>
    <w:rsid w:val="38D9F08E"/>
    <w:rsid w:val="4251648D"/>
    <w:rsid w:val="46DEFCFD"/>
    <w:rsid w:val="5A65CB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ABD5"/>
  <w15:docId w15:val="{5C689C94-4CE3-4334-8814-A159A8D7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1"/>
    <w:unhideWhenUsed/>
    <w:qFormat/>
    <w:pPr>
      <w:pBdr>
        <w:right w:val="single" w:color="7C9E0E" w:themeColor="accent1" w:sz="8" w:space="4"/>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Pr>
      <w:b/>
      <w:bCs/>
      <w:caps/>
      <w:color w:val="7C9E0E" w:themeColor="accent1"/>
      <w:kern w:val="20"/>
    </w:rPr>
  </w:style>
  <w:style w:type="character" w:styleId="Heading2Char" w:customStyle="1">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styleId="ResumeTable" w:customStyle="1">
    <w:name w:val="Resume Table"/>
    <w:basedOn w:val="TableNormal"/>
    <w:uiPriority w:val="99"/>
    <w:pPr>
      <w:spacing w:before="40" w:line="288" w:lineRule="auto"/>
    </w:pPr>
    <w:rPr>
      <w:color w:val="595959" w:themeColor="text1" w:themeTint="A6"/>
      <w:sz w:val="20"/>
      <w:szCs w:val="20"/>
    </w:rPr>
    <w:tblPr>
      <w:tblBorders>
        <w:insideH w:val="single" w:color="7C9E0E" w:themeColor="accent1" w:sz="4" w:space="0"/>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styleId="Heading3Char" w:customStyle="1">
    <w:name w:val="Heading 3 Char"/>
    <w:basedOn w:val="DefaultParagraphFont"/>
    <w:link w:val="Heading3"/>
    <w:uiPriority w:val="1"/>
    <w:rPr>
      <w:caps/>
      <w:color w:val="7F7F7F" w:themeColor="text1" w:themeTint="80"/>
      <w:sz w:val="17"/>
      <w:szCs w:val="17"/>
    </w:rPr>
  </w:style>
  <w:style w:type="paragraph" w:styleId="Name" w:customStyle="1">
    <w:name w:val="Name"/>
    <w:basedOn w:val="Normal"/>
    <w:uiPriority w:val="2"/>
    <w:qFormat/>
    <w:pPr>
      <w:spacing w:after="0" w:line="240" w:lineRule="auto"/>
    </w:pPr>
    <w:rPr>
      <w:rFonts w:asciiTheme="majorHAnsi" w:hAnsiTheme="majorHAnsi" w:eastAsiaTheme="majorEastAsia"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styleId="FooterChar" w:customStyle="1">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B33C0C"/>
    <w:pPr>
      <w:spacing w:after="0" w:line="240" w:lineRule="auto"/>
    </w:pPr>
    <w:rPr>
      <w:rFonts w:ascii="Segoe UI" w:hAnsi="Segoe UI" w:cs="Segoe UI"/>
    </w:rPr>
  </w:style>
  <w:style w:type="character" w:styleId="BalloonTextChar" w:customStyle="1">
    <w:name w:val="Balloon Text Char"/>
    <w:basedOn w:val="DefaultParagraphFont"/>
    <w:link w:val="BalloonText"/>
    <w:uiPriority w:val="99"/>
    <w:semiHidden/>
    <w:rsid w:val="00B33C0C"/>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imaaaron\AppData\Roaming\Microsoft\Templates\Basic%20resume.dotx" TargetMode="External" /></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Basic%20resume.dotx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mahima</dc:creator>
  <keywords/>
  <dc:description/>
  <lastModifiedBy>Mahima Aaron</lastModifiedBy>
  <revision>139</revision>
  <lastPrinted>2015-12-19T20:50:00.0000000Z</lastPrinted>
  <dcterms:created xsi:type="dcterms:W3CDTF">2014-04-05T21:44:00.0000000Z</dcterms:created>
  <dcterms:modified xsi:type="dcterms:W3CDTF">2021-07-01T13:22:43.4979175Z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