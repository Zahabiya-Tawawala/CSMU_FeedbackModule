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216" w:rsidRPr="003B3EC3" w:rsidRDefault="00C51874" w:rsidP="006774FA">
      <w:pPr>
        <w:pStyle w:val="Title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Ankit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Chhikara</w:t>
      </w:r>
      <w:proofErr w:type="spellEnd"/>
    </w:p>
    <w:p w:rsidR="009665AB" w:rsidRDefault="00EA3DF3" w:rsidP="006774FA">
      <w:pPr>
        <w:pStyle w:val="Title"/>
        <w:jc w:val="both"/>
        <w:rPr>
          <w:rStyle w:val="Hyperlink"/>
          <w:sz w:val="24"/>
          <w:szCs w:val="24"/>
          <w:u w:val="none"/>
        </w:rPr>
      </w:pPr>
      <w:r w:rsidRPr="00F53987">
        <w:rPr>
          <w:sz w:val="24"/>
          <w:szCs w:val="24"/>
        </w:rPr>
        <w:t xml:space="preserve">Email I’d: </w:t>
      </w:r>
      <w:hyperlink r:id="rId9" w:history="1">
        <w:r w:rsidR="00C51874" w:rsidRPr="005A01FA">
          <w:rPr>
            <w:rStyle w:val="Hyperlink"/>
            <w:sz w:val="24"/>
            <w:szCs w:val="24"/>
          </w:rPr>
          <w:t>ac.ankit.chhikara@gmail.com</w:t>
        </w:r>
      </w:hyperlink>
    </w:p>
    <w:p w:rsidR="00141A4C" w:rsidRPr="00F53987" w:rsidRDefault="00A70A95" w:rsidP="006774FA">
      <w:pPr>
        <w:pStyle w:val="Title"/>
        <w:jc w:val="both"/>
        <w:rPr>
          <w:sz w:val="24"/>
          <w:szCs w:val="24"/>
        </w:rPr>
      </w:pPr>
      <w:r>
        <w:rPr>
          <w:rStyle w:val="Hyperlink"/>
          <w:sz w:val="24"/>
          <w:szCs w:val="24"/>
          <w:u w:val="none"/>
        </w:rPr>
        <w:t xml:space="preserve">Contact: </w:t>
      </w:r>
      <w:r w:rsidR="00C51874">
        <w:rPr>
          <w:rStyle w:val="Hyperlink"/>
          <w:sz w:val="24"/>
          <w:szCs w:val="24"/>
          <w:u w:val="none"/>
        </w:rPr>
        <w:t>+918901050039, +917988391432</w:t>
      </w:r>
    </w:p>
    <w:p w:rsidR="006270A9" w:rsidRDefault="000715F5" w:rsidP="006774FA">
      <w:pPr>
        <w:pStyle w:val="Heading1"/>
        <w:jc w:val="both"/>
      </w:pPr>
      <w:sdt>
        <w:sdtPr>
          <w:alias w:val="Objective:"/>
          <w:tag w:val="Objective:"/>
          <w:id w:val="-731932020"/>
          <w:placeholder>
            <w:docPart w:val="911261993D6F477A82D7D04C3D5C9632"/>
          </w:placeholder>
          <w:temporary/>
          <w:showingPlcHdr/>
        </w:sdtPr>
        <w:sdtEndPr/>
        <w:sdtContent>
          <w:r w:rsidR="009D5933">
            <w:t>Objective</w:t>
          </w:r>
        </w:sdtContent>
      </w:sdt>
    </w:p>
    <w:p w:rsidR="006270A9" w:rsidRDefault="001B0C6A" w:rsidP="006774FA">
      <w:pPr>
        <w:jc w:val="bot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Looking for an institute</w:t>
      </w:r>
      <w:r w:rsidR="001D783C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where I can enhance my knowledge and from my academic learning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give my best to the institute</w:t>
      </w:r>
      <w:r w:rsidR="001D783C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. </w:t>
      </w:r>
    </w:p>
    <w:sdt>
      <w:sdtPr>
        <w:alias w:val="Education:"/>
        <w:tag w:val="Education:"/>
        <w:id w:val="-1471196244"/>
        <w:placeholder>
          <w:docPart w:val="195B78ED29F94F41B2D41D5B715D0C0D"/>
        </w:placeholder>
        <w:temporary/>
        <w:showingPlcHdr/>
      </w:sdtPr>
      <w:sdtEndPr/>
      <w:sdtContent>
        <w:p w:rsidR="00F05F8B" w:rsidRDefault="00F46BE7" w:rsidP="00F05F8B">
          <w:pPr>
            <w:pStyle w:val="Heading1"/>
            <w:jc w:val="both"/>
          </w:pPr>
          <w:r>
            <w:t>Education</w:t>
          </w:r>
        </w:p>
      </w:sdtContent>
    </w:sdt>
    <w:p w:rsidR="00F05F8B" w:rsidRDefault="00F05F8B" w:rsidP="00F05F8B">
      <w:pPr>
        <w:pStyle w:val="Heading2"/>
      </w:pPr>
      <w:r>
        <w:t>Ph.d | 2020- | chaudhary ranbir singh university, jind</w:t>
      </w:r>
    </w:p>
    <w:p w:rsidR="00F05F8B" w:rsidRDefault="00F05F8B" w:rsidP="00F05F8B">
      <w:pPr>
        <w:pStyle w:val="ListBullet"/>
      </w:pPr>
      <w:r>
        <w:t>Major: Economics</w:t>
      </w:r>
    </w:p>
    <w:p w:rsidR="00A478CB" w:rsidRPr="00F05F8B" w:rsidRDefault="00A478CB" w:rsidP="00F05F8B">
      <w:pPr>
        <w:pStyle w:val="ListBullet"/>
      </w:pPr>
      <w:r>
        <w:t>Topic: Impact of Foreign Direct Investment on Urbanization: Evidence from India</w:t>
      </w:r>
    </w:p>
    <w:p w:rsidR="00CD21F8" w:rsidRDefault="00996DDC" w:rsidP="00F05F8B">
      <w:pPr>
        <w:pStyle w:val="Heading2"/>
      </w:pPr>
      <w:r>
        <w:t>M.phil | 2018-2020</w:t>
      </w:r>
      <w:r w:rsidR="00CD21F8">
        <w:t>| kurukshetra university, kurukshetra</w:t>
      </w:r>
    </w:p>
    <w:p w:rsidR="00CD21F8" w:rsidRDefault="00CD21F8" w:rsidP="00F05F8B">
      <w:pPr>
        <w:pStyle w:val="ListBullet"/>
      </w:pPr>
      <w:r>
        <w:t>Major: Economics</w:t>
      </w:r>
    </w:p>
    <w:p w:rsidR="00FE499A" w:rsidRDefault="00F61CBF" w:rsidP="00F05F8B">
      <w:pPr>
        <w:pStyle w:val="ListBullet"/>
      </w:pPr>
      <w:r>
        <w:t xml:space="preserve">Topic: </w:t>
      </w:r>
      <w:r w:rsidRPr="00F61CBF">
        <w:t>Agricultural Exports of India: Growth Pattern and its relation with Economics Growth</w:t>
      </w:r>
    </w:p>
    <w:p w:rsidR="00F61CBF" w:rsidRPr="00CD21F8" w:rsidRDefault="00F61CBF" w:rsidP="00F05F8B">
      <w:pPr>
        <w:pStyle w:val="ListBullet"/>
      </w:pPr>
      <w:r>
        <w:t>Result: 61.66%</w:t>
      </w:r>
    </w:p>
    <w:p w:rsidR="006270A9" w:rsidRDefault="00CD21F8" w:rsidP="006774FA">
      <w:pPr>
        <w:pStyle w:val="Heading2"/>
        <w:jc w:val="both"/>
      </w:pPr>
      <w:r>
        <w:t>M.a</w:t>
      </w:r>
      <w:r w:rsidR="009D5933">
        <w:t> | </w:t>
      </w:r>
      <w:r>
        <w:t>2016-2018</w:t>
      </w:r>
      <w:r w:rsidR="009D5933">
        <w:t> | </w:t>
      </w:r>
      <w:r w:rsidR="001D783C">
        <w:t>Central University of Haryana</w:t>
      </w:r>
    </w:p>
    <w:p w:rsidR="006270A9" w:rsidRDefault="009D5933" w:rsidP="00F05F8B">
      <w:pPr>
        <w:pStyle w:val="ListBullet"/>
      </w:pPr>
      <w:r w:rsidRPr="00F05F8B">
        <w:t>Major</w:t>
      </w:r>
      <w:r>
        <w:t xml:space="preserve">: </w:t>
      </w:r>
      <w:r w:rsidR="00CD21F8">
        <w:t>Economics</w:t>
      </w:r>
      <w:r w:rsidR="001D783C">
        <w:t>.</w:t>
      </w:r>
    </w:p>
    <w:p w:rsidR="00FB6065" w:rsidRDefault="009665AB" w:rsidP="006372E5">
      <w:pPr>
        <w:pStyle w:val="ListBullet"/>
        <w:numPr>
          <w:ilvl w:val="0"/>
          <w:numId w:val="37"/>
        </w:numPr>
        <w:jc w:val="both"/>
      </w:pPr>
      <w:r>
        <w:t xml:space="preserve">Result: </w:t>
      </w:r>
      <w:r w:rsidR="00CD21F8">
        <w:t>64</w:t>
      </w:r>
      <w:r w:rsidR="00F43839">
        <w:t>%</w:t>
      </w:r>
    </w:p>
    <w:p w:rsidR="006270A9" w:rsidRDefault="00CD21F8" w:rsidP="006774FA">
      <w:pPr>
        <w:pStyle w:val="Heading2"/>
        <w:jc w:val="both"/>
      </w:pPr>
      <w:r>
        <w:t>B.a</w:t>
      </w:r>
      <w:r w:rsidR="008F6168">
        <w:t>. (</w:t>
      </w:r>
      <w:r>
        <w:t>h</w:t>
      </w:r>
      <w:r w:rsidR="008F6168">
        <w:t>) ECONOMICS</w:t>
      </w:r>
      <w:r w:rsidR="009D5933">
        <w:t> | </w:t>
      </w:r>
      <w:r>
        <w:t>2012-2015</w:t>
      </w:r>
      <w:r w:rsidR="009D5933">
        <w:t> | </w:t>
      </w:r>
      <w:r>
        <w:t>delhi University, delhi</w:t>
      </w:r>
    </w:p>
    <w:p w:rsidR="006270A9" w:rsidRDefault="009D5933" w:rsidP="006774FA">
      <w:pPr>
        <w:pStyle w:val="ListBullet"/>
        <w:numPr>
          <w:ilvl w:val="0"/>
          <w:numId w:val="36"/>
        </w:numPr>
        <w:jc w:val="both"/>
      </w:pPr>
      <w:r>
        <w:t xml:space="preserve">Major: </w:t>
      </w:r>
      <w:r w:rsidR="00CD21F8">
        <w:t>Economics.</w:t>
      </w:r>
    </w:p>
    <w:p w:rsidR="0016006E" w:rsidRDefault="00CD21F8" w:rsidP="006774FA">
      <w:pPr>
        <w:pStyle w:val="ListBullet"/>
        <w:numPr>
          <w:ilvl w:val="0"/>
          <w:numId w:val="36"/>
        </w:numPr>
        <w:jc w:val="both"/>
      </w:pPr>
      <w:r>
        <w:t>Result: 60.44</w:t>
      </w:r>
      <w:r w:rsidR="0016006E">
        <w:t>%</w:t>
      </w:r>
    </w:p>
    <w:p w:rsidR="00635650" w:rsidRDefault="00CD21F8" w:rsidP="006774FA">
      <w:pPr>
        <w:pStyle w:val="Heading2"/>
        <w:jc w:val="both"/>
      </w:pPr>
      <w:r>
        <w:t>10+2 | 2012</w:t>
      </w:r>
      <w:r w:rsidR="00635650">
        <w:t> | </w:t>
      </w:r>
      <w:r w:rsidR="00FB6065">
        <w:t>CBSE</w:t>
      </w:r>
    </w:p>
    <w:p w:rsidR="0016006E" w:rsidRDefault="00635650" w:rsidP="006774FA">
      <w:pPr>
        <w:pStyle w:val="ListBullet"/>
        <w:numPr>
          <w:ilvl w:val="0"/>
          <w:numId w:val="35"/>
        </w:numPr>
        <w:jc w:val="both"/>
      </w:pPr>
      <w:r>
        <w:t xml:space="preserve">Major: </w:t>
      </w:r>
      <w:r w:rsidR="00CD21F8">
        <w:t>Commerce</w:t>
      </w:r>
      <w:r w:rsidR="00B233BD">
        <w:t>.</w:t>
      </w:r>
    </w:p>
    <w:p w:rsidR="00635650" w:rsidRDefault="00CD21F8" w:rsidP="006774FA">
      <w:pPr>
        <w:pStyle w:val="ListBullet"/>
        <w:numPr>
          <w:ilvl w:val="0"/>
          <w:numId w:val="35"/>
        </w:numPr>
        <w:jc w:val="both"/>
      </w:pPr>
      <w:r>
        <w:t>Result: 88.4</w:t>
      </w:r>
      <w:r w:rsidR="0016006E">
        <w:t>%</w:t>
      </w:r>
    </w:p>
    <w:p w:rsidR="00635650" w:rsidRDefault="00191225" w:rsidP="006774FA">
      <w:pPr>
        <w:pStyle w:val="Heading2"/>
        <w:jc w:val="both"/>
      </w:pPr>
      <w:r>
        <w:t>High School</w:t>
      </w:r>
      <w:r w:rsidR="00635650">
        <w:t> | </w:t>
      </w:r>
      <w:r w:rsidR="00CD21F8">
        <w:t>2010</w:t>
      </w:r>
      <w:r w:rsidR="00FB6065">
        <w:t xml:space="preserve"> </w:t>
      </w:r>
      <w:r w:rsidR="00635650">
        <w:t>| </w:t>
      </w:r>
      <w:r w:rsidR="00FB6065">
        <w:rPr>
          <w:color w:val="auto"/>
        </w:rPr>
        <w:t>CBSE</w:t>
      </w:r>
    </w:p>
    <w:p w:rsidR="00635650" w:rsidRDefault="00635650" w:rsidP="006774FA">
      <w:pPr>
        <w:pStyle w:val="ListBullet"/>
        <w:numPr>
          <w:ilvl w:val="0"/>
          <w:numId w:val="33"/>
        </w:numPr>
        <w:jc w:val="both"/>
      </w:pPr>
      <w:r>
        <w:t xml:space="preserve">Major: </w:t>
      </w:r>
      <w:r w:rsidR="004F559D">
        <w:t>Ma</w:t>
      </w:r>
      <w:r w:rsidR="00C12C2F">
        <w:t>th</w:t>
      </w:r>
      <w:r w:rsidR="006E58E4">
        <w:t>ematics</w:t>
      </w:r>
      <w:r w:rsidR="00C12C2F">
        <w:t>, Science, Social Science</w:t>
      </w:r>
      <w:r w:rsidR="00AF170A">
        <w:t>, Hindi, English.</w:t>
      </w:r>
    </w:p>
    <w:p w:rsidR="005E0B92" w:rsidRDefault="0003391B" w:rsidP="005E0B92">
      <w:pPr>
        <w:pStyle w:val="ListBullet"/>
        <w:numPr>
          <w:ilvl w:val="0"/>
          <w:numId w:val="34"/>
        </w:numPr>
        <w:jc w:val="both"/>
      </w:pPr>
      <w:r>
        <w:t xml:space="preserve">Result: </w:t>
      </w:r>
      <w:r w:rsidR="00CD21F8">
        <w:t>8 CGPA</w:t>
      </w:r>
    </w:p>
    <w:p w:rsidR="005E0B92" w:rsidRDefault="005E0B92" w:rsidP="005E0B92">
      <w:pPr>
        <w:pStyle w:val="Heading2"/>
        <w:jc w:val="both"/>
      </w:pPr>
      <w:r>
        <w:t>UGC NET</w:t>
      </w:r>
    </w:p>
    <w:p w:rsidR="005E0B92" w:rsidRPr="005E0B92" w:rsidRDefault="005E0B92" w:rsidP="005E0B92">
      <w:pPr>
        <w:pStyle w:val="ListParagraph"/>
        <w:numPr>
          <w:ilvl w:val="0"/>
          <w:numId w:val="50"/>
        </w:numPr>
        <w:ind w:left="284" w:hanging="284"/>
      </w:pPr>
      <w:r>
        <w:t>NTA NET JUNE 2020</w:t>
      </w:r>
    </w:p>
    <w:p w:rsidR="006270A9" w:rsidRDefault="00C12C2F" w:rsidP="006774FA">
      <w:pPr>
        <w:pStyle w:val="Heading2"/>
        <w:jc w:val="both"/>
      </w:pPr>
      <w:r>
        <w:t>Computer Skills</w:t>
      </w:r>
    </w:p>
    <w:p w:rsidR="0016006E" w:rsidRDefault="0064669D" w:rsidP="006774FA">
      <w:pPr>
        <w:pStyle w:val="ListBullet"/>
        <w:numPr>
          <w:ilvl w:val="0"/>
          <w:numId w:val="24"/>
        </w:numPr>
        <w:jc w:val="both"/>
      </w:pPr>
      <w:r>
        <w:t>MS-Excel</w:t>
      </w:r>
    </w:p>
    <w:p w:rsidR="0064669D" w:rsidRDefault="0064669D" w:rsidP="006774FA">
      <w:pPr>
        <w:pStyle w:val="ListBullet"/>
        <w:numPr>
          <w:ilvl w:val="0"/>
          <w:numId w:val="24"/>
        </w:numPr>
        <w:jc w:val="both"/>
      </w:pPr>
      <w:r>
        <w:t>MS-</w:t>
      </w:r>
      <w:r w:rsidR="00B233BD">
        <w:t>Word,</w:t>
      </w:r>
      <w:r>
        <w:t xml:space="preserve"> MS-Power Point.</w:t>
      </w:r>
    </w:p>
    <w:p w:rsidR="006270A9" w:rsidRDefault="00C12C2F" w:rsidP="006774FA">
      <w:pPr>
        <w:pStyle w:val="Heading2"/>
        <w:jc w:val="both"/>
      </w:pPr>
      <w:r>
        <w:t>Statistical Software Skills</w:t>
      </w:r>
    </w:p>
    <w:p w:rsidR="006270A9" w:rsidRDefault="00CD21F8" w:rsidP="006774FA">
      <w:pPr>
        <w:pStyle w:val="ListBullet"/>
        <w:numPr>
          <w:ilvl w:val="0"/>
          <w:numId w:val="31"/>
        </w:numPr>
        <w:jc w:val="both"/>
      </w:pPr>
      <w:r>
        <w:t>E-Views</w:t>
      </w:r>
    </w:p>
    <w:p w:rsidR="009665AB" w:rsidRPr="001A5CF0" w:rsidRDefault="0016006E" w:rsidP="009665AB">
      <w:pPr>
        <w:pStyle w:val="ListBullet"/>
        <w:numPr>
          <w:ilvl w:val="0"/>
          <w:numId w:val="30"/>
        </w:numPr>
        <w:jc w:val="both"/>
        <w:rPr>
          <w:rStyle w:val="apple-converted-space"/>
        </w:rPr>
      </w:pPr>
      <w:r>
        <w:t>SPSS (</w:t>
      </w:r>
      <w:r>
        <w:rPr>
          <w:rFonts w:ascii="Arial" w:hAnsi="Arial" w:cs="Arial"/>
          <w:color w:val="222222"/>
          <w:shd w:val="clear" w:color="auto" w:fill="FFFFFF"/>
        </w:rPr>
        <w:t>Statistical Package for the Social Sciences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)</w:t>
      </w:r>
    </w:p>
    <w:p w:rsidR="006270A9" w:rsidRDefault="0016006E" w:rsidP="006774FA">
      <w:pPr>
        <w:pStyle w:val="Heading2"/>
        <w:jc w:val="both"/>
      </w:pPr>
      <w:r>
        <w:lastRenderedPageBreak/>
        <w:t>Language Skills</w:t>
      </w:r>
    </w:p>
    <w:p w:rsidR="0016006E" w:rsidRDefault="00B233BD" w:rsidP="006774FA">
      <w:pPr>
        <w:pStyle w:val="ListBullet"/>
        <w:numPr>
          <w:ilvl w:val="0"/>
          <w:numId w:val="29"/>
        </w:numPr>
        <w:jc w:val="both"/>
      </w:pPr>
      <w:r>
        <w:t>English</w:t>
      </w:r>
      <w:r w:rsidR="003229E4">
        <w:t xml:space="preserve">, </w:t>
      </w:r>
      <w:r w:rsidR="0016006E">
        <w:t>Hindi</w:t>
      </w:r>
      <w:r w:rsidR="00CD21F8">
        <w:t>.</w:t>
      </w:r>
    </w:p>
    <w:p w:rsidR="001B0C6A" w:rsidRDefault="001B0C6A" w:rsidP="009665AB">
      <w:pPr>
        <w:pStyle w:val="Heading2"/>
        <w:tabs>
          <w:tab w:val="left" w:pos="2640"/>
        </w:tabs>
        <w:jc w:val="both"/>
        <w:rPr>
          <w:caps w:val="0"/>
          <w:color w:val="2A7B88" w:themeColor="accent1" w:themeShade="BF"/>
          <w:sz w:val="28"/>
          <w:szCs w:val="32"/>
        </w:rPr>
      </w:pPr>
      <w:r>
        <w:rPr>
          <w:caps w:val="0"/>
          <w:color w:val="2A7B88" w:themeColor="accent1" w:themeShade="BF"/>
          <w:sz w:val="28"/>
          <w:szCs w:val="32"/>
        </w:rPr>
        <w:t>Academic</w:t>
      </w:r>
    </w:p>
    <w:p w:rsidR="001B0C6A" w:rsidRDefault="001B0C6A" w:rsidP="001B0C6A">
      <w:proofErr w:type="gramStart"/>
      <w:r>
        <w:t xml:space="preserve">Part time faculty at Department of Economics, </w:t>
      </w:r>
      <w:proofErr w:type="spellStart"/>
      <w:r>
        <w:t>Chaudhary</w:t>
      </w:r>
      <w:proofErr w:type="spellEnd"/>
      <w:r>
        <w:t xml:space="preserve"> </w:t>
      </w:r>
      <w:proofErr w:type="spellStart"/>
      <w:r>
        <w:t>Ranbir</w:t>
      </w:r>
      <w:proofErr w:type="spellEnd"/>
      <w:r>
        <w:t xml:space="preserve"> Singh University, </w:t>
      </w:r>
      <w:proofErr w:type="spellStart"/>
      <w:r>
        <w:t>Jind</w:t>
      </w:r>
      <w:proofErr w:type="spellEnd"/>
      <w:r>
        <w:t xml:space="preserve"> from December 2021-till date.</w:t>
      </w:r>
      <w:proofErr w:type="gramEnd"/>
    </w:p>
    <w:p w:rsidR="001B0C6A" w:rsidRPr="001B0C6A" w:rsidRDefault="001B0C6A" w:rsidP="001B0C6A"/>
    <w:p w:rsidR="009665AB" w:rsidRDefault="00F05F8B" w:rsidP="009665AB">
      <w:pPr>
        <w:pStyle w:val="Heading2"/>
        <w:tabs>
          <w:tab w:val="left" w:pos="2640"/>
        </w:tabs>
        <w:jc w:val="both"/>
        <w:rPr>
          <w:caps w:val="0"/>
          <w:color w:val="2A7B88" w:themeColor="accent1" w:themeShade="BF"/>
          <w:sz w:val="28"/>
          <w:szCs w:val="32"/>
        </w:rPr>
      </w:pPr>
      <w:r>
        <w:rPr>
          <w:caps w:val="0"/>
          <w:color w:val="2A7B88" w:themeColor="accent1" w:themeShade="BF"/>
          <w:sz w:val="28"/>
          <w:szCs w:val="32"/>
        </w:rPr>
        <w:t>Publications</w:t>
      </w:r>
    </w:p>
    <w:p w:rsidR="00F05F8B" w:rsidRPr="00F05F8B" w:rsidRDefault="00A478CB" w:rsidP="00F05F8B">
      <w:pPr>
        <w:spacing w:line="276" w:lineRule="auto"/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Chhikara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Pasricha</w:t>
      </w:r>
      <w:proofErr w:type="spellEnd"/>
      <w:r w:rsidR="001C209C">
        <w:rPr>
          <w:rFonts w:ascii="Arial" w:hAnsi="Arial" w:cs="Arial"/>
          <w:color w:val="222222"/>
          <w:sz w:val="20"/>
          <w:szCs w:val="20"/>
          <w:shd w:val="clear" w:color="auto" w:fill="FFFFFF"/>
        </w:rPr>
        <w:t>, L. (2021).</w:t>
      </w:r>
      <w:proofErr w:type="gramEnd"/>
      <w:r w:rsidR="001C209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Causal relationship between agricultural exports and economic growth: a diagnostic approach. </w:t>
      </w:r>
      <w:r w:rsidR="001C209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Theoretical &amp; Applied Economics</w:t>
      </w:r>
      <w:r w:rsidR="001C209C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="001C209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28</w:t>
      </w:r>
      <w:r w:rsidR="001C209C">
        <w:rPr>
          <w:rFonts w:ascii="Arial" w:hAnsi="Arial" w:cs="Arial"/>
          <w:color w:val="222222"/>
          <w:sz w:val="20"/>
          <w:szCs w:val="20"/>
          <w:shd w:val="clear" w:color="auto" w:fill="FFFFFF"/>
        </w:rPr>
        <w:t>(2)</w:t>
      </w:r>
      <w:r w:rsidR="00F05F8B">
        <w:rPr>
          <w:rFonts w:ascii="Arial" w:hAnsi="Arial" w:cs="Arial"/>
          <w:color w:val="222222"/>
          <w:sz w:val="20"/>
          <w:szCs w:val="20"/>
          <w:shd w:val="clear" w:color="auto" w:fill="FFFFFF"/>
        </w:rPr>
        <w:t>, 33-44.</w:t>
      </w:r>
      <w:r w:rsidR="00AD488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="00AD4881">
        <w:rPr>
          <w:rFonts w:ascii="Arial" w:hAnsi="Arial" w:cs="Arial"/>
          <w:color w:val="222222"/>
          <w:sz w:val="20"/>
          <w:szCs w:val="20"/>
          <w:shd w:val="clear" w:color="auto" w:fill="FFFFFF"/>
        </w:rPr>
        <w:t>Listed in ABDC (C-category).</w:t>
      </w:r>
      <w:proofErr w:type="gramEnd"/>
    </w:p>
    <w:p w:rsidR="00F05F8B" w:rsidRDefault="00F05F8B" w:rsidP="009665AB">
      <w:pPr>
        <w:pStyle w:val="Heading2"/>
        <w:tabs>
          <w:tab w:val="left" w:pos="2640"/>
        </w:tabs>
        <w:jc w:val="both"/>
        <w:rPr>
          <w:caps w:val="0"/>
          <w:color w:val="2A7B88" w:themeColor="accent1" w:themeShade="BF"/>
          <w:sz w:val="28"/>
          <w:szCs w:val="32"/>
        </w:rPr>
      </w:pPr>
    </w:p>
    <w:p w:rsidR="009665AB" w:rsidRPr="009665AB" w:rsidRDefault="009665AB" w:rsidP="009665AB">
      <w:pPr>
        <w:pStyle w:val="Heading2"/>
        <w:tabs>
          <w:tab w:val="left" w:pos="2640"/>
        </w:tabs>
        <w:jc w:val="both"/>
        <w:rPr>
          <w:caps w:val="0"/>
          <w:color w:val="2A7B88" w:themeColor="accent1" w:themeShade="BF"/>
          <w:sz w:val="28"/>
          <w:szCs w:val="32"/>
        </w:rPr>
      </w:pPr>
      <w:r w:rsidRPr="009665AB">
        <w:rPr>
          <w:caps w:val="0"/>
          <w:color w:val="2A7B88" w:themeColor="accent1" w:themeShade="BF"/>
          <w:sz w:val="28"/>
          <w:szCs w:val="32"/>
        </w:rPr>
        <w:t>Extra Curriculum</w:t>
      </w:r>
    </w:p>
    <w:p w:rsidR="009665AB" w:rsidRDefault="00CD21F8" w:rsidP="009665AB">
      <w:pPr>
        <w:pStyle w:val="ListBullet"/>
        <w:jc w:val="both"/>
      </w:pPr>
      <w:r>
        <w:t>Attended seven</w:t>
      </w:r>
      <w:r w:rsidR="009665AB">
        <w:t xml:space="preserve"> </w:t>
      </w:r>
      <w:r w:rsidR="00C51874">
        <w:t>days’</w:t>
      </w:r>
      <w:r w:rsidR="009665AB">
        <w:t xml:space="preserve"> w</w:t>
      </w:r>
      <w:r>
        <w:t>orkshop on Time series and panel data analysis</w:t>
      </w:r>
      <w:r w:rsidR="009665AB">
        <w:t xml:space="preserve"> </w:t>
      </w:r>
      <w:r w:rsidR="006372E5">
        <w:t xml:space="preserve">held at University school of </w:t>
      </w:r>
      <w:r>
        <w:t>Management, Kurukshetra</w:t>
      </w:r>
      <w:r w:rsidR="004F5212">
        <w:t xml:space="preserve"> University</w:t>
      </w:r>
      <w:r>
        <w:t>, Kurukshetra</w:t>
      </w:r>
      <w:r w:rsidR="009665AB">
        <w:t>.</w:t>
      </w:r>
    </w:p>
    <w:p w:rsidR="00F61CBF" w:rsidRDefault="00534667" w:rsidP="009665AB">
      <w:pPr>
        <w:pStyle w:val="ListBullet"/>
        <w:jc w:val="both"/>
      </w:pPr>
      <w:r>
        <w:t>Presented paper in</w:t>
      </w:r>
      <w:r w:rsidR="00766D86">
        <w:t xml:space="preserve"> National Seminar organized by Directorate of Higher Education, Haryana.</w:t>
      </w:r>
    </w:p>
    <w:p w:rsidR="00534667" w:rsidRDefault="00534667" w:rsidP="00534667">
      <w:pPr>
        <w:pStyle w:val="ListBullet"/>
        <w:jc w:val="both"/>
      </w:pPr>
      <w:r>
        <w:t>Presented paper in Interna</w:t>
      </w:r>
      <w:r>
        <w:t xml:space="preserve">tional Seminar organized by </w:t>
      </w:r>
      <w:r>
        <w:t>Department of Economics</w:t>
      </w:r>
      <w:r>
        <w:t>,</w:t>
      </w:r>
      <w:r>
        <w:t xml:space="preserve"> CRSU and HEA</w:t>
      </w:r>
      <w:r>
        <w:t xml:space="preserve"> Haryana.</w:t>
      </w:r>
    </w:p>
    <w:p w:rsidR="00C41CDC" w:rsidRDefault="00C41CDC" w:rsidP="006774FA">
      <w:pPr>
        <w:pStyle w:val="ListBullet"/>
        <w:numPr>
          <w:ilvl w:val="0"/>
          <w:numId w:val="0"/>
        </w:numPr>
        <w:tabs>
          <w:tab w:val="left" w:pos="1080"/>
        </w:tabs>
        <w:jc w:val="both"/>
        <w:rPr>
          <w:color w:val="auto"/>
        </w:rPr>
      </w:pPr>
      <w:bookmarkStart w:id="0" w:name="_GoBack"/>
      <w:bookmarkEnd w:id="0"/>
    </w:p>
    <w:p w:rsidR="00C41CDC" w:rsidRDefault="00C41CDC" w:rsidP="00C41CDC">
      <w:pPr>
        <w:pStyle w:val="Heading1"/>
        <w:jc w:val="both"/>
      </w:pPr>
      <w:r w:rsidRPr="00C41CDC">
        <w:t>Declaration</w:t>
      </w:r>
    </w:p>
    <w:p w:rsidR="00C41CDC" w:rsidRPr="00C41CDC" w:rsidRDefault="00C41CDC" w:rsidP="00C41CDC">
      <w:pPr>
        <w:pStyle w:val="Heading1"/>
        <w:jc w:val="both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 w:rsidRPr="00C41CDC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I hereby solemnly declare that all statements made above are true and correct to the best of my knowledge and belief.</w:t>
      </w:r>
    </w:p>
    <w:p w:rsidR="00007608" w:rsidRPr="00C41CDC" w:rsidRDefault="0064669D" w:rsidP="006774FA">
      <w:pPr>
        <w:pStyle w:val="ListBullet"/>
        <w:numPr>
          <w:ilvl w:val="0"/>
          <w:numId w:val="0"/>
        </w:numPr>
        <w:tabs>
          <w:tab w:val="left" w:pos="1080"/>
        </w:tabs>
        <w:jc w:val="both"/>
        <w:rPr>
          <w:b/>
          <w:color w:val="auto"/>
        </w:rPr>
      </w:pPr>
      <w:r>
        <w:rPr>
          <w:color w:val="auto"/>
        </w:rPr>
        <w:tab/>
      </w:r>
    </w:p>
    <w:p w:rsidR="00C41CDC" w:rsidRPr="00C41CDC" w:rsidRDefault="00C41CDC" w:rsidP="00C41CDC">
      <w:pPr>
        <w:pStyle w:val="ListBullet"/>
        <w:numPr>
          <w:ilvl w:val="0"/>
          <w:numId w:val="0"/>
        </w:numPr>
        <w:ind w:left="216" w:hanging="216"/>
        <w:jc w:val="both"/>
        <w:rPr>
          <w:color w:val="auto"/>
        </w:rPr>
      </w:pPr>
      <w:r w:rsidRPr="00C41CDC">
        <w:rPr>
          <w:b/>
          <w:color w:val="auto"/>
        </w:rPr>
        <w:tab/>
      </w:r>
      <w:r w:rsidRPr="00C41CDC">
        <w:rPr>
          <w:b/>
          <w:color w:val="auto"/>
        </w:rPr>
        <w:tab/>
      </w:r>
      <w:r w:rsidRPr="00C41CDC">
        <w:rPr>
          <w:b/>
          <w:color w:val="auto"/>
        </w:rPr>
        <w:tab/>
      </w:r>
      <w:r w:rsidRPr="00C41CDC">
        <w:rPr>
          <w:b/>
          <w:color w:val="auto"/>
        </w:rPr>
        <w:tab/>
      </w:r>
      <w:r w:rsidRPr="00C41CDC">
        <w:rPr>
          <w:b/>
          <w:color w:val="auto"/>
        </w:rPr>
        <w:tab/>
      </w:r>
      <w:r w:rsidRPr="00C41CDC">
        <w:rPr>
          <w:b/>
          <w:color w:val="auto"/>
        </w:rPr>
        <w:tab/>
      </w:r>
      <w:r w:rsidRPr="00C41CDC">
        <w:rPr>
          <w:b/>
          <w:color w:val="auto"/>
        </w:rPr>
        <w:tab/>
      </w:r>
      <w:r w:rsidRPr="00C41CDC">
        <w:rPr>
          <w:b/>
          <w:color w:val="auto"/>
        </w:rPr>
        <w:tab/>
      </w:r>
      <w:r w:rsidRPr="00C41CDC">
        <w:rPr>
          <w:b/>
          <w:color w:val="auto"/>
        </w:rPr>
        <w:tab/>
      </w:r>
      <w:r w:rsidRPr="00C41CDC">
        <w:rPr>
          <w:b/>
          <w:color w:val="auto"/>
        </w:rPr>
        <w:tab/>
        <w:t>Yours Sincerely</w:t>
      </w:r>
    </w:p>
    <w:p w:rsidR="00B50AD8" w:rsidRPr="00C41CDC" w:rsidRDefault="00C51874" w:rsidP="00C41CDC">
      <w:pPr>
        <w:pStyle w:val="ListBullet"/>
        <w:numPr>
          <w:ilvl w:val="0"/>
          <w:numId w:val="0"/>
        </w:numPr>
        <w:ind w:left="5760" w:firstLine="720"/>
        <w:jc w:val="both"/>
        <w:rPr>
          <w:color w:val="auto"/>
        </w:rPr>
      </w:pPr>
      <w:r>
        <w:rPr>
          <w:color w:val="auto"/>
        </w:rPr>
        <w:t>ANKIT CHHIKARA</w:t>
      </w:r>
    </w:p>
    <w:sectPr w:rsidR="00B50AD8" w:rsidRPr="00C41CDC" w:rsidSect="00617B26"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5F5" w:rsidRDefault="000715F5">
      <w:pPr>
        <w:spacing w:after="0"/>
      </w:pPr>
      <w:r>
        <w:separator/>
      </w:r>
    </w:p>
  </w:endnote>
  <w:endnote w:type="continuationSeparator" w:id="0">
    <w:p w:rsidR="000715F5" w:rsidRDefault="000715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5F5" w:rsidRDefault="000715F5">
      <w:pPr>
        <w:spacing w:after="0"/>
      </w:pPr>
      <w:r>
        <w:separator/>
      </w:r>
    </w:p>
  </w:footnote>
  <w:footnote w:type="continuationSeparator" w:id="0">
    <w:p w:rsidR="000715F5" w:rsidRDefault="000715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023EC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69E0B43"/>
    <w:multiLevelType w:val="multilevel"/>
    <w:tmpl w:val="6A54755E"/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1">
    <w:nsid w:val="081D5E3F"/>
    <w:multiLevelType w:val="hybridMultilevel"/>
    <w:tmpl w:val="A26210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A034AD0"/>
    <w:multiLevelType w:val="multilevel"/>
    <w:tmpl w:val="F652474A"/>
    <w:lvl w:ilvl="0">
      <w:start w:val="1"/>
      <w:numFmt w:val="bullet"/>
      <w:pStyle w:val="List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>
    <w:nsid w:val="0C2222F9"/>
    <w:multiLevelType w:val="multilevel"/>
    <w:tmpl w:val="E50814DA"/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5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7792EAE"/>
    <w:multiLevelType w:val="hybridMultilevel"/>
    <w:tmpl w:val="1CDA2D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834526"/>
    <w:multiLevelType w:val="hybridMultilevel"/>
    <w:tmpl w:val="EFAC25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D929F4"/>
    <w:multiLevelType w:val="multilevel"/>
    <w:tmpl w:val="742C241C"/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9">
    <w:nsid w:val="23617539"/>
    <w:multiLevelType w:val="hybridMultilevel"/>
    <w:tmpl w:val="DEEA4D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29722C6D"/>
    <w:multiLevelType w:val="multilevel"/>
    <w:tmpl w:val="2C16B5B4"/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2">
    <w:nsid w:val="2E651172"/>
    <w:multiLevelType w:val="hybridMultilevel"/>
    <w:tmpl w:val="052E2C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E3768D"/>
    <w:multiLevelType w:val="hybridMultilevel"/>
    <w:tmpl w:val="8AF41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767912"/>
    <w:multiLevelType w:val="hybridMultilevel"/>
    <w:tmpl w:val="F09074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3BF60ADF"/>
    <w:multiLevelType w:val="hybridMultilevel"/>
    <w:tmpl w:val="5B424D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B02FE2"/>
    <w:multiLevelType w:val="hybridMultilevel"/>
    <w:tmpl w:val="DA2A1C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3C0E04"/>
    <w:multiLevelType w:val="hybridMultilevel"/>
    <w:tmpl w:val="A5FAE6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6B0ED5"/>
    <w:multiLevelType w:val="hybridMultilevel"/>
    <w:tmpl w:val="6B38D444"/>
    <w:lvl w:ilvl="0" w:tplc="4009000B">
      <w:start w:val="1"/>
      <w:numFmt w:val="bullet"/>
      <w:lvlText w:val=""/>
      <w:lvlJc w:val="left"/>
      <w:pPr>
        <w:ind w:left="20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31">
    <w:nsid w:val="4FD73DCE"/>
    <w:multiLevelType w:val="multilevel"/>
    <w:tmpl w:val="6E88B70E"/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2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>
    <w:nsid w:val="56A94F95"/>
    <w:multiLevelType w:val="multilevel"/>
    <w:tmpl w:val="A02A121C"/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5">
    <w:nsid w:val="5C450825"/>
    <w:multiLevelType w:val="hybridMultilevel"/>
    <w:tmpl w:val="26724C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D9C68EF"/>
    <w:multiLevelType w:val="multilevel"/>
    <w:tmpl w:val="E73CA68E"/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7">
    <w:nsid w:val="630B614D"/>
    <w:multiLevelType w:val="hybridMultilevel"/>
    <w:tmpl w:val="35242F32"/>
    <w:lvl w:ilvl="0" w:tplc="40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8">
    <w:nsid w:val="69E3045E"/>
    <w:multiLevelType w:val="multilevel"/>
    <w:tmpl w:val="58869CF6"/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9">
    <w:nsid w:val="6BA7326F"/>
    <w:multiLevelType w:val="hybridMultilevel"/>
    <w:tmpl w:val="15DE4D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1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2">
    <w:nsid w:val="7AEA33B4"/>
    <w:multiLevelType w:val="hybridMultilevel"/>
    <w:tmpl w:val="94FE6F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056214"/>
    <w:multiLevelType w:val="multilevel"/>
    <w:tmpl w:val="E1041B96"/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44">
    <w:nsid w:val="7EDE650A"/>
    <w:multiLevelType w:val="multilevel"/>
    <w:tmpl w:val="114288D4"/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45">
    <w:nsid w:val="7F8907A8"/>
    <w:multiLevelType w:val="hybridMultilevel"/>
    <w:tmpl w:val="E33AA6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32"/>
  </w:num>
  <w:num w:numId="16">
    <w:abstractNumId w:val="15"/>
  </w:num>
  <w:num w:numId="17">
    <w:abstractNumId w:val="26"/>
  </w:num>
  <w:num w:numId="18">
    <w:abstractNumId w:val="12"/>
  </w:num>
  <w:num w:numId="19">
    <w:abstractNumId w:val="41"/>
  </w:num>
  <w:num w:numId="20">
    <w:abstractNumId w:val="33"/>
  </w:num>
  <w:num w:numId="21">
    <w:abstractNumId w:val="13"/>
  </w:num>
  <w:num w:numId="22">
    <w:abstractNumId w:val="23"/>
  </w:num>
  <w:num w:numId="23">
    <w:abstractNumId w:val="40"/>
  </w:num>
  <w:num w:numId="24">
    <w:abstractNumId w:val="34"/>
  </w:num>
  <w:num w:numId="25">
    <w:abstractNumId w:val="29"/>
  </w:num>
  <w:num w:numId="26">
    <w:abstractNumId w:val="17"/>
  </w:num>
  <w:num w:numId="27">
    <w:abstractNumId w:val="27"/>
  </w:num>
  <w:num w:numId="28">
    <w:abstractNumId w:val="35"/>
  </w:num>
  <w:num w:numId="29">
    <w:abstractNumId w:val="18"/>
  </w:num>
  <w:num w:numId="30">
    <w:abstractNumId w:val="36"/>
  </w:num>
  <w:num w:numId="31">
    <w:abstractNumId w:val="14"/>
  </w:num>
  <w:num w:numId="32">
    <w:abstractNumId w:val="10"/>
  </w:num>
  <w:num w:numId="33">
    <w:abstractNumId w:val="38"/>
  </w:num>
  <w:num w:numId="34">
    <w:abstractNumId w:val="44"/>
  </w:num>
  <w:num w:numId="35">
    <w:abstractNumId w:val="21"/>
  </w:num>
  <w:num w:numId="36">
    <w:abstractNumId w:val="31"/>
  </w:num>
  <w:num w:numId="37">
    <w:abstractNumId w:val="43"/>
  </w:num>
  <w:num w:numId="38">
    <w:abstractNumId w:val="39"/>
  </w:num>
  <w:num w:numId="39">
    <w:abstractNumId w:val="11"/>
  </w:num>
  <w:num w:numId="40">
    <w:abstractNumId w:val="16"/>
  </w:num>
  <w:num w:numId="41">
    <w:abstractNumId w:val="19"/>
  </w:num>
  <w:num w:numId="42">
    <w:abstractNumId w:val="45"/>
  </w:num>
  <w:num w:numId="43">
    <w:abstractNumId w:val="28"/>
  </w:num>
  <w:num w:numId="44">
    <w:abstractNumId w:val="13"/>
  </w:num>
  <w:num w:numId="45">
    <w:abstractNumId w:val="24"/>
  </w:num>
  <w:num w:numId="46">
    <w:abstractNumId w:val="25"/>
  </w:num>
  <w:num w:numId="47">
    <w:abstractNumId w:val="22"/>
  </w:num>
  <w:num w:numId="48">
    <w:abstractNumId w:val="30"/>
  </w:num>
  <w:num w:numId="49">
    <w:abstractNumId w:val="37"/>
  </w:num>
  <w:num w:numId="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AB"/>
    <w:rsid w:val="00002BAB"/>
    <w:rsid w:val="00007608"/>
    <w:rsid w:val="0003391B"/>
    <w:rsid w:val="00037A25"/>
    <w:rsid w:val="000715F5"/>
    <w:rsid w:val="000772A8"/>
    <w:rsid w:val="0009679E"/>
    <w:rsid w:val="000A4F59"/>
    <w:rsid w:val="000A57F8"/>
    <w:rsid w:val="00103937"/>
    <w:rsid w:val="00111C62"/>
    <w:rsid w:val="00141A4C"/>
    <w:rsid w:val="00145D27"/>
    <w:rsid w:val="0016006E"/>
    <w:rsid w:val="00164A8A"/>
    <w:rsid w:val="00191225"/>
    <w:rsid w:val="001A5CF0"/>
    <w:rsid w:val="001B0C6A"/>
    <w:rsid w:val="001B29CF"/>
    <w:rsid w:val="001B7241"/>
    <w:rsid w:val="001B7C4E"/>
    <w:rsid w:val="001B7DCD"/>
    <w:rsid w:val="001C209C"/>
    <w:rsid w:val="001D783C"/>
    <w:rsid w:val="001E1EB6"/>
    <w:rsid w:val="00217DE6"/>
    <w:rsid w:val="002379A7"/>
    <w:rsid w:val="002614B2"/>
    <w:rsid w:val="00264F4A"/>
    <w:rsid w:val="00266804"/>
    <w:rsid w:val="00274B06"/>
    <w:rsid w:val="00275694"/>
    <w:rsid w:val="0028220F"/>
    <w:rsid w:val="00287371"/>
    <w:rsid w:val="002B1D05"/>
    <w:rsid w:val="002C04DC"/>
    <w:rsid w:val="002F755E"/>
    <w:rsid w:val="00314E7D"/>
    <w:rsid w:val="003229E4"/>
    <w:rsid w:val="00356C14"/>
    <w:rsid w:val="003B3EC3"/>
    <w:rsid w:val="004A2395"/>
    <w:rsid w:val="004B5AB5"/>
    <w:rsid w:val="004D55B2"/>
    <w:rsid w:val="004F5212"/>
    <w:rsid w:val="004F559D"/>
    <w:rsid w:val="0050036E"/>
    <w:rsid w:val="00511B85"/>
    <w:rsid w:val="005138E6"/>
    <w:rsid w:val="00534667"/>
    <w:rsid w:val="00546995"/>
    <w:rsid w:val="00576278"/>
    <w:rsid w:val="005952DB"/>
    <w:rsid w:val="005C01C8"/>
    <w:rsid w:val="005E0B92"/>
    <w:rsid w:val="00615E00"/>
    <w:rsid w:val="00617B26"/>
    <w:rsid w:val="006270A9"/>
    <w:rsid w:val="00635650"/>
    <w:rsid w:val="006372E5"/>
    <w:rsid w:val="0064669D"/>
    <w:rsid w:val="00647AAD"/>
    <w:rsid w:val="0066092B"/>
    <w:rsid w:val="00675956"/>
    <w:rsid w:val="006774FA"/>
    <w:rsid w:val="00681034"/>
    <w:rsid w:val="006B78D3"/>
    <w:rsid w:val="006C18D4"/>
    <w:rsid w:val="006E58E4"/>
    <w:rsid w:val="00715FCA"/>
    <w:rsid w:val="007541D6"/>
    <w:rsid w:val="00756E77"/>
    <w:rsid w:val="00763E76"/>
    <w:rsid w:val="00766D86"/>
    <w:rsid w:val="007C0736"/>
    <w:rsid w:val="007F555A"/>
    <w:rsid w:val="00816216"/>
    <w:rsid w:val="00840B28"/>
    <w:rsid w:val="00847DB6"/>
    <w:rsid w:val="0087734B"/>
    <w:rsid w:val="00886ECB"/>
    <w:rsid w:val="008F6168"/>
    <w:rsid w:val="009118A3"/>
    <w:rsid w:val="009665AB"/>
    <w:rsid w:val="00977EB3"/>
    <w:rsid w:val="0098524A"/>
    <w:rsid w:val="00991406"/>
    <w:rsid w:val="00994AB8"/>
    <w:rsid w:val="00996DDC"/>
    <w:rsid w:val="009D27FC"/>
    <w:rsid w:val="009D2E48"/>
    <w:rsid w:val="009D5933"/>
    <w:rsid w:val="009F3E3F"/>
    <w:rsid w:val="00A478CB"/>
    <w:rsid w:val="00A70A95"/>
    <w:rsid w:val="00A8204E"/>
    <w:rsid w:val="00AB1DFB"/>
    <w:rsid w:val="00AD4881"/>
    <w:rsid w:val="00AF170A"/>
    <w:rsid w:val="00B04653"/>
    <w:rsid w:val="00B143B4"/>
    <w:rsid w:val="00B17B66"/>
    <w:rsid w:val="00B233BD"/>
    <w:rsid w:val="00B241D7"/>
    <w:rsid w:val="00B25289"/>
    <w:rsid w:val="00B50AD8"/>
    <w:rsid w:val="00B759B6"/>
    <w:rsid w:val="00BD1D7B"/>
    <w:rsid w:val="00BD768D"/>
    <w:rsid w:val="00C12C2F"/>
    <w:rsid w:val="00C41CDC"/>
    <w:rsid w:val="00C51874"/>
    <w:rsid w:val="00C61F8E"/>
    <w:rsid w:val="00C63C96"/>
    <w:rsid w:val="00C668C4"/>
    <w:rsid w:val="00C722D7"/>
    <w:rsid w:val="00C76384"/>
    <w:rsid w:val="00CB1BBE"/>
    <w:rsid w:val="00CD132B"/>
    <w:rsid w:val="00CD21F8"/>
    <w:rsid w:val="00CF0924"/>
    <w:rsid w:val="00D04390"/>
    <w:rsid w:val="00D06C96"/>
    <w:rsid w:val="00DA1C84"/>
    <w:rsid w:val="00DF6615"/>
    <w:rsid w:val="00E67EFF"/>
    <w:rsid w:val="00E83E4B"/>
    <w:rsid w:val="00EA3DF3"/>
    <w:rsid w:val="00EB62C7"/>
    <w:rsid w:val="00F05F8B"/>
    <w:rsid w:val="00F1283D"/>
    <w:rsid w:val="00F26404"/>
    <w:rsid w:val="00F43839"/>
    <w:rsid w:val="00F46BE7"/>
    <w:rsid w:val="00F53987"/>
    <w:rsid w:val="00F61CBF"/>
    <w:rsid w:val="00F62F02"/>
    <w:rsid w:val="00FA4442"/>
    <w:rsid w:val="00FB6065"/>
    <w:rsid w:val="00FE49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3E3F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F3E3F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3E3F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9F3E3F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F3E3F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F3E3F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F3E3F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apple-converted-space">
    <w:name w:val="apple-converted-space"/>
    <w:basedOn w:val="DefaultParagraphFont"/>
    <w:rsid w:val="0016006E"/>
  </w:style>
  <w:style w:type="paragraph" w:styleId="ListParagraph">
    <w:name w:val="List Paragraph"/>
    <w:basedOn w:val="Normal"/>
    <w:uiPriority w:val="34"/>
    <w:unhideWhenUsed/>
    <w:qFormat/>
    <w:rsid w:val="006466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3E3F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F3E3F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3E3F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9F3E3F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F3E3F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F3E3F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F3E3F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apple-converted-space">
    <w:name w:val="apple-converted-space"/>
    <w:basedOn w:val="DefaultParagraphFont"/>
    <w:rsid w:val="0016006E"/>
  </w:style>
  <w:style w:type="paragraph" w:styleId="ListParagraph">
    <w:name w:val="List Paragraph"/>
    <w:basedOn w:val="Normal"/>
    <w:uiPriority w:val="34"/>
    <w:unhideWhenUsed/>
    <w:qFormat/>
    <w:rsid w:val="00646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c.ankit.chhikara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drajeet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1261993D6F477A82D7D04C3D5C9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AABF5-7AC3-46E3-A3F1-57E3BAD205EC}"/>
      </w:docPartPr>
      <w:docPartBody>
        <w:p w:rsidR="00CE1634" w:rsidRDefault="00814166">
          <w:pPr>
            <w:pStyle w:val="911261993D6F477A82D7D04C3D5C9632"/>
          </w:pPr>
          <w:r>
            <w:t>Objective</w:t>
          </w:r>
        </w:p>
      </w:docPartBody>
    </w:docPart>
    <w:docPart>
      <w:docPartPr>
        <w:name w:val="195B78ED29F94F41B2D41D5B715D0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A3458-C6C2-4D83-8EA4-DA18DCADE0DC}"/>
      </w:docPartPr>
      <w:docPartBody>
        <w:p w:rsidR="00E841A1" w:rsidRDefault="008E42DC" w:rsidP="008E42DC">
          <w:pPr>
            <w:pStyle w:val="195B78ED29F94F41B2D41D5B715D0C0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04C3D"/>
    <w:rsid w:val="000D6D54"/>
    <w:rsid w:val="00184BD5"/>
    <w:rsid w:val="00192DCA"/>
    <w:rsid w:val="001C5029"/>
    <w:rsid w:val="00204C3D"/>
    <w:rsid w:val="00216A60"/>
    <w:rsid w:val="002A2125"/>
    <w:rsid w:val="002A64D6"/>
    <w:rsid w:val="00303900"/>
    <w:rsid w:val="00360338"/>
    <w:rsid w:val="00387AAB"/>
    <w:rsid w:val="003D7DA6"/>
    <w:rsid w:val="00432240"/>
    <w:rsid w:val="00482B34"/>
    <w:rsid w:val="005002EB"/>
    <w:rsid w:val="0053470C"/>
    <w:rsid w:val="005E22A2"/>
    <w:rsid w:val="00612702"/>
    <w:rsid w:val="00725AE5"/>
    <w:rsid w:val="00745FDD"/>
    <w:rsid w:val="00814166"/>
    <w:rsid w:val="00836CD3"/>
    <w:rsid w:val="008574C9"/>
    <w:rsid w:val="008579C1"/>
    <w:rsid w:val="00872BEA"/>
    <w:rsid w:val="008E42DC"/>
    <w:rsid w:val="0097330B"/>
    <w:rsid w:val="009D0C7A"/>
    <w:rsid w:val="00A06376"/>
    <w:rsid w:val="00A26FFA"/>
    <w:rsid w:val="00AA717C"/>
    <w:rsid w:val="00AC3B22"/>
    <w:rsid w:val="00AD5816"/>
    <w:rsid w:val="00C047E2"/>
    <w:rsid w:val="00C234B1"/>
    <w:rsid w:val="00C330A8"/>
    <w:rsid w:val="00CE1634"/>
    <w:rsid w:val="00D47A24"/>
    <w:rsid w:val="00DD4BAD"/>
    <w:rsid w:val="00E553D3"/>
    <w:rsid w:val="00E81DB2"/>
    <w:rsid w:val="00E84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16CBCDC0A44A348AB15624E75EECAF">
    <w:name w:val="0316CBCDC0A44A348AB15624E75EECAF"/>
    <w:rsid w:val="000D6D54"/>
  </w:style>
  <w:style w:type="paragraph" w:customStyle="1" w:styleId="6B9C4C8F71A34E13A1835CED79FA0F99">
    <w:name w:val="6B9C4C8F71A34E13A1835CED79FA0F99"/>
    <w:rsid w:val="000D6D54"/>
  </w:style>
  <w:style w:type="paragraph" w:customStyle="1" w:styleId="8C0F5DB6EFC14E69832AC21BD8AEAB8C">
    <w:name w:val="8C0F5DB6EFC14E69832AC21BD8AEAB8C"/>
    <w:rsid w:val="000D6D54"/>
  </w:style>
  <w:style w:type="paragraph" w:customStyle="1" w:styleId="7C8A4CDCBCD44285834EB4F896B82AE2">
    <w:name w:val="7C8A4CDCBCD44285834EB4F896B82AE2"/>
    <w:rsid w:val="000D6D54"/>
  </w:style>
  <w:style w:type="paragraph" w:customStyle="1" w:styleId="911261993D6F477A82D7D04C3D5C9632">
    <w:name w:val="911261993D6F477A82D7D04C3D5C9632"/>
    <w:rsid w:val="000D6D54"/>
  </w:style>
  <w:style w:type="paragraph" w:customStyle="1" w:styleId="310FDF572EE74BA4999ED97E71EFCEAB">
    <w:name w:val="310FDF572EE74BA4999ED97E71EFCEAB"/>
    <w:rsid w:val="000D6D54"/>
  </w:style>
  <w:style w:type="paragraph" w:customStyle="1" w:styleId="FE7FA0A9EBE04C238455705846203105">
    <w:name w:val="FE7FA0A9EBE04C238455705846203105"/>
    <w:rsid w:val="000D6D54"/>
  </w:style>
  <w:style w:type="paragraph" w:customStyle="1" w:styleId="64E1E527CCFF4B24BC27B658BD2081A6">
    <w:name w:val="64E1E527CCFF4B24BC27B658BD2081A6"/>
    <w:rsid w:val="000D6D54"/>
  </w:style>
  <w:style w:type="paragraph" w:customStyle="1" w:styleId="83347CB31C1E4B809AE943CC4A31825B">
    <w:name w:val="83347CB31C1E4B809AE943CC4A31825B"/>
    <w:rsid w:val="000D6D54"/>
  </w:style>
  <w:style w:type="paragraph" w:customStyle="1" w:styleId="2E0D6D51C5A64A80ADC57CAC97A7D002">
    <w:name w:val="2E0D6D51C5A64A80ADC57CAC97A7D002"/>
    <w:rsid w:val="000D6D54"/>
  </w:style>
  <w:style w:type="paragraph" w:customStyle="1" w:styleId="2D52D4CED96D46DCA94097A058AE8F25">
    <w:name w:val="2D52D4CED96D46DCA94097A058AE8F25"/>
    <w:rsid w:val="000D6D54"/>
  </w:style>
  <w:style w:type="paragraph" w:customStyle="1" w:styleId="B3065E70C5EA48C1B2288E0B92A9283D">
    <w:name w:val="B3065E70C5EA48C1B2288E0B92A9283D"/>
    <w:rsid w:val="000D6D54"/>
  </w:style>
  <w:style w:type="paragraph" w:customStyle="1" w:styleId="04E750348EE045048308D9E0556F81E7">
    <w:name w:val="04E750348EE045048308D9E0556F81E7"/>
    <w:rsid w:val="000D6D54"/>
  </w:style>
  <w:style w:type="paragraph" w:customStyle="1" w:styleId="8AFC24D9C01D424C81D3497031EB5BE0">
    <w:name w:val="8AFC24D9C01D424C81D3497031EB5BE0"/>
    <w:rsid w:val="000D6D54"/>
  </w:style>
  <w:style w:type="paragraph" w:customStyle="1" w:styleId="BD15BC6C1B884E02B237621FCA8558FD">
    <w:name w:val="BD15BC6C1B884E02B237621FCA8558FD"/>
    <w:rsid w:val="000D6D54"/>
  </w:style>
  <w:style w:type="paragraph" w:customStyle="1" w:styleId="94E6FEE0D44D48EEAD65C50DD16A51FF">
    <w:name w:val="94E6FEE0D44D48EEAD65C50DD16A51FF"/>
    <w:rsid w:val="000D6D54"/>
  </w:style>
  <w:style w:type="paragraph" w:customStyle="1" w:styleId="4A6EDC39E09A4CFB801B2D868A1ED9DF">
    <w:name w:val="4A6EDC39E09A4CFB801B2D868A1ED9DF"/>
    <w:rsid w:val="000D6D54"/>
  </w:style>
  <w:style w:type="paragraph" w:customStyle="1" w:styleId="6594008F1A514C26B1CC8A861457D591">
    <w:name w:val="6594008F1A514C26B1CC8A861457D591"/>
    <w:rsid w:val="000D6D54"/>
  </w:style>
  <w:style w:type="paragraph" w:customStyle="1" w:styleId="7E9AE528F3FE4487870F8222BD669403">
    <w:name w:val="7E9AE528F3FE4487870F8222BD669403"/>
    <w:rsid w:val="000D6D54"/>
  </w:style>
  <w:style w:type="paragraph" w:customStyle="1" w:styleId="2EE8A236C7B24D76BB1655D73148B544">
    <w:name w:val="2EE8A236C7B24D76BB1655D73148B544"/>
    <w:rsid w:val="000D6D54"/>
  </w:style>
  <w:style w:type="paragraph" w:customStyle="1" w:styleId="B07B2A23E8804132A3FCF2061DEE4848">
    <w:name w:val="B07B2A23E8804132A3FCF2061DEE4848"/>
    <w:rsid w:val="000D6D54"/>
  </w:style>
  <w:style w:type="paragraph" w:customStyle="1" w:styleId="4B96CBABB68740379DD6CD3360CB5B26">
    <w:name w:val="4B96CBABB68740379DD6CD3360CB5B26"/>
    <w:rsid w:val="000D6D54"/>
  </w:style>
  <w:style w:type="paragraph" w:customStyle="1" w:styleId="89BA4DE15D3244F29987505C0D279A88">
    <w:name w:val="89BA4DE15D3244F29987505C0D279A88"/>
    <w:rsid w:val="000D6D54"/>
  </w:style>
  <w:style w:type="paragraph" w:customStyle="1" w:styleId="D04AAC94E8794A578570816426FAF266">
    <w:name w:val="D04AAC94E8794A578570816426FAF266"/>
    <w:rsid w:val="000D6D54"/>
  </w:style>
  <w:style w:type="paragraph" w:customStyle="1" w:styleId="D7F308523148438C905962ACE570F522">
    <w:name w:val="D7F308523148438C905962ACE570F522"/>
    <w:rsid w:val="000D6D54"/>
  </w:style>
  <w:style w:type="paragraph" w:customStyle="1" w:styleId="2D1EE9659BB44D7AB87C33E4B36DFBE1">
    <w:name w:val="2D1EE9659BB44D7AB87C33E4B36DFBE1"/>
    <w:rsid w:val="000D6D54"/>
  </w:style>
  <w:style w:type="paragraph" w:customStyle="1" w:styleId="4965B6153BED4949919D8E7ABB268ECC">
    <w:name w:val="4965B6153BED4949919D8E7ABB268ECC"/>
    <w:rsid w:val="000D6D54"/>
  </w:style>
  <w:style w:type="paragraph" w:customStyle="1" w:styleId="3B358DAFC0064DA78088C24032A55781">
    <w:name w:val="3B358DAFC0064DA78088C24032A55781"/>
    <w:rsid w:val="000D6D54"/>
  </w:style>
  <w:style w:type="paragraph" w:customStyle="1" w:styleId="D582CA65B7CB4ECDAC0959DF97ABAC63">
    <w:name w:val="D582CA65B7CB4ECDAC0959DF97ABAC63"/>
    <w:rsid w:val="000D6D54"/>
  </w:style>
  <w:style w:type="paragraph" w:customStyle="1" w:styleId="E2C1B0FAF5124FABAFB5280107A3FAF8">
    <w:name w:val="E2C1B0FAF5124FABAFB5280107A3FAF8"/>
    <w:rsid w:val="000D6D54"/>
  </w:style>
  <w:style w:type="paragraph" w:customStyle="1" w:styleId="DC26E1EB74094F928AE1BDDC58BF444E">
    <w:name w:val="DC26E1EB74094F928AE1BDDC58BF444E"/>
    <w:rsid w:val="000D6D54"/>
  </w:style>
  <w:style w:type="paragraph" w:customStyle="1" w:styleId="8EBEB3B5D29D470D9D576FC8B9EEE43E">
    <w:name w:val="8EBEB3B5D29D470D9D576FC8B9EEE43E"/>
    <w:rsid w:val="000D6D54"/>
  </w:style>
  <w:style w:type="paragraph" w:customStyle="1" w:styleId="292D3DEE3C7A448AA0B3F357B11A0D52">
    <w:name w:val="292D3DEE3C7A448AA0B3F357B11A0D52"/>
    <w:rsid w:val="000D6D54"/>
  </w:style>
  <w:style w:type="paragraph" w:customStyle="1" w:styleId="158594B4100A4BC3992B3C0DD77662D9">
    <w:name w:val="158594B4100A4BC3992B3C0DD77662D9"/>
    <w:rsid w:val="00204C3D"/>
  </w:style>
  <w:style w:type="paragraph" w:customStyle="1" w:styleId="56E96D5CD2D2485FBED5B4459944B1CF">
    <w:name w:val="56E96D5CD2D2485FBED5B4459944B1CF"/>
    <w:rsid w:val="00204C3D"/>
  </w:style>
  <w:style w:type="paragraph" w:customStyle="1" w:styleId="3EEBF4E2DF4C4A47922124629A98B447">
    <w:name w:val="3EEBF4E2DF4C4A47922124629A98B447"/>
    <w:rsid w:val="00204C3D"/>
  </w:style>
  <w:style w:type="paragraph" w:customStyle="1" w:styleId="2B668AF737404B1288E846B3124D6692">
    <w:name w:val="2B668AF737404B1288E846B3124D6692"/>
    <w:rsid w:val="00204C3D"/>
  </w:style>
  <w:style w:type="paragraph" w:customStyle="1" w:styleId="77CDCBF41FEF4E158DC3DE4941DCE937">
    <w:name w:val="77CDCBF41FEF4E158DC3DE4941DCE937"/>
    <w:rsid w:val="00204C3D"/>
  </w:style>
  <w:style w:type="paragraph" w:customStyle="1" w:styleId="E0D89E8EA6AF4E19807DAB663AB43DAE">
    <w:name w:val="E0D89E8EA6AF4E19807DAB663AB43DAE"/>
    <w:rsid w:val="00204C3D"/>
  </w:style>
  <w:style w:type="paragraph" w:customStyle="1" w:styleId="5DF6FDAABE4E4C30B311E96488B7A927">
    <w:name w:val="5DF6FDAABE4E4C30B311E96488B7A927"/>
    <w:rsid w:val="00204C3D"/>
  </w:style>
  <w:style w:type="paragraph" w:customStyle="1" w:styleId="92846E90617B46168DADFDCD08FFB965">
    <w:name w:val="92846E90617B46168DADFDCD08FFB965"/>
    <w:rsid w:val="00204C3D"/>
  </w:style>
  <w:style w:type="paragraph" w:customStyle="1" w:styleId="4625380D73DD4E2F97CE8BB6881CDF2D">
    <w:name w:val="4625380D73DD4E2F97CE8BB6881CDF2D"/>
    <w:rsid w:val="00204C3D"/>
  </w:style>
  <w:style w:type="paragraph" w:customStyle="1" w:styleId="70E3DDF417B24FCCACE7E5AB035261C2">
    <w:name w:val="70E3DDF417B24FCCACE7E5AB035261C2"/>
    <w:rsid w:val="00204C3D"/>
  </w:style>
  <w:style w:type="paragraph" w:customStyle="1" w:styleId="F027951BDAF74E6A887EF5494AFEEE8C">
    <w:name w:val="F027951BDAF74E6A887EF5494AFEEE8C"/>
    <w:rsid w:val="00E553D3"/>
  </w:style>
  <w:style w:type="paragraph" w:customStyle="1" w:styleId="191039CB88F84D4D8308B40DE2AE445F">
    <w:name w:val="191039CB88F84D4D8308B40DE2AE445F"/>
    <w:rsid w:val="002A2125"/>
    <w:pPr>
      <w:spacing w:after="200" w:line="276" w:lineRule="auto"/>
    </w:pPr>
  </w:style>
  <w:style w:type="paragraph" w:customStyle="1" w:styleId="195B78ED29F94F41B2D41D5B715D0C0D">
    <w:name w:val="195B78ED29F94F41B2D41D5B715D0C0D"/>
    <w:rsid w:val="008E42DC"/>
  </w:style>
  <w:style w:type="paragraph" w:customStyle="1" w:styleId="7C5144DC4C7E487F810F4C46AF9B40B8">
    <w:name w:val="7C5144DC4C7E487F810F4C46AF9B40B8"/>
    <w:rsid w:val="008E42D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6A765-35E9-4EA4-B56B-D2575EB55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78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Indrajeet</dc:creator>
  <cp:lastModifiedBy>hp14</cp:lastModifiedBy>
  <cp:revision>25</cp:revision>
  <cp:lastPrinted>2017-11-26T06:36:00Z</cp:lastPrinted>
  <dcterms:created xsi:type="dcterms:W3CDTF">2019-12-31T07:43:00Z</dcterms:created>
  <dcterms:modified xsi:type="dcterms:W3CDTF">2022-04-30T15:08:00Z</dcterms:modified>
  <cp:version/>
</cp:coreProperties>
</file>