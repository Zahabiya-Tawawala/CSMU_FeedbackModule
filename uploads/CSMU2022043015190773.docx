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6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22"/>
        <w:gridCol w:w="258"/>
        <w:gridCol w:w="7181"/>
      </w:tblGrid>
      <w:tr w:rsidR="001B2ABD" w:rsidTr="00E42654">
        <w:trPr>
          <w:trHeight w:val="3527"/>
        </w:trPr>
        <w:tc>
          <w:tcPr>
            <w:tcW w:w="3722" w:type="dxa"/>
            <w:vAlign w:val="bottom"/>
          </w:tcPr>
          <w:p w:rsidR="001B2ABD" w:rsidRDefault="00EC455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 w:bidi="hi-IN"/>
              </w:rPr>
              <w:drawing>
                <wp:inline distT="0" distB="0" distL="0" distR="0" wp14:anchorId="74B4A214" wp14:editId="50BACFF4">
                  <wp:extent cx="1819275" cy="23145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_DSC078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7181" w:type="dxa"/>
            <w:vAlign w:val="bottom"/>
          </w:tcPr>
          <w:p w:rsidR="001B2ABD" w:rsidRPr="003334D9" w:rsidRDefault="00B06FEE" w:rsidP="00D27F59">
            <w:pPr>
              <w:pStyle w:val="Title"/>
              <w:jc w:val="center"/>
              <w:rPr>
                <w:b/>
                <w:bCs/>
                <w:color w:val="002060"/>
                <w:sz w:val="48"/>
                <w:szCs w:val="48"/>
              </w:rPr>
            </w:pPr>
            <w:r>
              <w:rPr>
                <w:b/>
                <w:bCs/>
                <w:noProof/>
                <w:color w:val="002060"/>
                <w:sz w:val="48"/>
                <w:szCs w:val="48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AC6AC5" wp14:editId="66890931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-1790065</wp:posOffset>
                      </wp:positionV>
                      <wp:extent cx="4343400" cy="184785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3400" cy="1847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4551" w:rsidRPr="00D05CA8" w:rsidRDefault="00EC4551" w:rsidP="00D05CA8">
                                  <w:pPr>
                                    <w:spacing w:line="276" w:lineRule="auto"/>
                                    <w:ind w:left="36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32"/>
                                      <w:lang w:val="en-IN"/>
                                    </w:rPr>
                                  </w:pPr>
                                  <w:r w:rsidRPr="00D05C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  <w:t>Full Name:</w:t>
                                  </w:r>
                                  <w:r w:rsidRPr="00D05CA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32"/>
                                      <w:lang w:val="en-IN"/>
                                    </w:rPr>
                                    <w:t xml:space="preserve"> BIMAL KUMAR GHOSE</w:t>
                                  </w:r>
                                </w:p>
                                <w:p w:rsidR="00EC4551" w:rsidRPr="00D05CA8" w:rsidRDefault="00EC4551" w:rsidP="00D05CA8">
                                  <w:pPr>
                                    <w:spacing w:line="276" w:lineRule="auto"/>
                                    <w:ind w:left="36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</w:pPr>
                                  <w:r w:rsidRPr="00D05C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  <w:t>Father’s Name: Himanshu Kumar Ghose</w:t>
                                  </w:r>
                                </w:p>
                                <w:p w:rsidR="00EC4551" w:rsidRPr="00D05CA8" w:rsidRDefault="00EC4551" w:rsidP="00D05CA8">
                                  <w:pPr>
                                    <w:spacing w:line="276" w:lineRule="auto"/>
                                    <w:ind w:left="36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</w:pPr>
                                  <w:r w:rsidRPr="00D05C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  <w:t>Date of Birth: 10</w:t>
                                  </w:r>
                                  <w:r w:rsidRPr="00D05C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vertAlign w:val="superscript"/>
                                      <w:lang w:val="en-IN"/>
                                    </w:rPr>
                                    <w:t>th</w:t>
                                  </w:r>
                                  <w:r w:rsidRPr="00D05C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  <w:t xml:space="preserve"> May, 1996</w:t>
                                  </w:r>
                                </w:p>
                                <w:p w:rsidR="00EC4551" w:rsidRPr="00D05CA8" w:rsidRDefault="00EC4551" w:rsidP="00D05CA8">
                                  <w:pPr>
                                    <w:spacing w:line="276" w:lineRule="auto"/>
                                    <w:ind w:left="36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</w:pPr>
                                  <w:r w:rsidRPr="00D05C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  <w:t>Nationality: Indian</w:t>
                                  </w:r>
                                  <w:r w:rsidRPr="00D05C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  <w:tab/>
                                  </w:r>
                                </w:p>
                                <w:p w:rsidR="00EC4551" w:rsidRPr="00D05CA8" w:rsidRDefault="00B06FEE" w:rsidP="00D05CA8">
                                  <w:pPr>
                                    <w:spacing w:line="276" w:lineRule="auto"/>
                                    <w:ind w:left="36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</w:pPr>
                                  <w:r w:rsidRPr="00D05C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  <w:t>Sex</w:t>
                                  </w:r>
                                  <w:r w:rsidR="00EC4551" w:rsidRPr="00D05C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  <w:t xml:space="preserve">: </w:t>
                                  </w:r>
                                  <w:r w:rsidRPr="00D05C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  <w:t xml:space="preserve">             </w:t>
                                  </w:r>
                                  <w:r w:rsidR="00EC4551" w:rsidRPr="00D05C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  <w:t>Male</w:t>
                                  </w:r>
                                </w:p>
                                <w:p w:rsidR="00EC4551" w:rsidRPr="00D05CA8" w:rsidRDefault="00EC4551" w:rsidP="00D05CA8">
                                  <w:pPr>
                                    <w:spacing w:line="276" w:lineRule="auto"/>
                                    <w:ind w:left="36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</w:pPr>
                                  <w:r w:rsidRPr="00D05C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  <w:t>Marital Status: Unmarried</w:t>
                                  </w:r>
                                </w:p>
                                <w:p w:rsidR="00EC4551" w:rsidRPr="00D05CA8" w:rsidRDefault="00EC4551" w:rsidP="00D05CA8">
                                  <w:pPr>
                                    <w:spacing w:line="276" w:lineRule="auto"/>
                                    <w:ind w:left="36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</w:pPr>
                                  <w:r w:rsidRPr="00D05C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  <w:t>Religion: Hindu</w:t>
                                  </w:r>
                                </w:p>
                                <w:p w:rsidR="00EC4551" w:rsidRPr="00D05CA8" w:rsidRDefault="00EC4551" w:rsidP="00D05CA8">
                                  <w:pPr>
                                    <w:spacing w:line="276" w:lineRule="auto"/>
                                    <w:ind w:left="36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</w:pPr>
                                  <w:r w:rsidRPr="00D05C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  <w:t>Language: Oriya (Native language) English, Hindi, Bengali</w:t>
                                  </w:r>
                                </w:p>
                                <w:p w:rsidR="00B06FEE" w:rsidRPr="00D05CA8" w:rsidRDefault="00B06FEE" w:rsidP="00D05CA8">
                                  <w:pPr>
                                    <w:spacing w:line="276" w:lineRule="auto"/>
                                    <w:ind w:left="36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AC6A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7pt;margin-top:-140.95pt;width:342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" fillcolor="white [3201]" stroked="f" strokeweight=".5pt">
                      <v:textbox>
                        <w:txbxContent>
                          <w:p w:rsidR="00EC4551" w:rsidRPr="00D05CA8" w:rsidRDefault="00EC4551" w:rsidP="00D05CA8">
                            <w:p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  <w:lang w:val="en-IN"/>
                              </w:rPr>
                            </w:pPr>
                            <w:r w:rsidRPr="00D05CA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  <w:t>Full Name:</w:t>
                            </w:r>
                            <w:r w:rsidRPr="00D05C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  <w:lang w:val="en-IN"/>
                              </w:rPr>
                              <w:t xml:space="preserve"> BIMAL KUMAR GHOSE</w:t>
                            </w:r>
                          </w:p>
                          <w:p w:rsidR="00EC4551" w:rsidRPr="00D05CA8" w:rsidRDefault="00EC4551" w:rsidP="00D05CA8">
                            <w:p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</w:pPr>
                            <w:r w:rsidRPr="00D05CA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  <w:t>Father’s Name: Himanshu Kumar Ghose</w:t>
                            </w:r>
                          </w:p>
                          <w:p w:rsidR="00EC4551" w:rsidRPr="00D05CA8" w:rsidRDefault="00EC4551" w:rsidP="00D05CA8">
                            <w:p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</w:pPr>
                            <w:r w:rsidRPr="00D05CA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  <w:t>Date of Birth: 10</w:t>
                            </w:r>
                            <w:r w:rsidRPr="00D05CA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vertAlign w:val="superscript"/>
                                <w:lang w:val="en-IN"/>
                              </w:rPr>
                              <w:t>th</w:t>
                            </w:r>
                            <w:r w:rsidRPr="00D05CA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  <w:t xml:space="preserve"> May, 1996</w:t>
                            </w:r>
                          </w:p>
                          <w:p w:rsidR="00EC4551" w:rsidRPr="00D05CA8" w:rsidRDefault="00EC4551" w:rsidP="00D05CA8">
                            <w:p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</w:pPr>
                            <w:r w:rsidRPr="00D05CA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  <w:t>Nationality: Indian</w:t>
                            </w:r>
                            <w:r w:rsidRPr="00D05CA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  <w:tab/>
                            </w:r>
                          </w:p>
                          <w:p w:rsidR="00EC4551" w:rsidRPr="00D05CA8" w:rsidRDefault="00B06FEE" w:rsidP="00D05CA8">
                            <w:p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</w:pPr>
                            <w:r w:rsidRPr="00D05CA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  <w:t>Sex</w:t>
                            </w:r>
                            <w:r w:rsidR="00EC4551" w:rsidRPr="00D05CA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  <w:t xml:space="preserve">: </w:t>
                            </w:r>
                            <w:r w:rsidRPr="00D05CA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  <w:t xml:space="preserve">             </w:t>
                            </w:r>
                            <w:r w:rsidR="00EC4551" w:rsidRPr="00D05CA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  <w:t>Male</w:t>
                            </w:r>
                          </w:p>
                          <w:p w:rsidR="00EC4551" w:rsidRPr="00D05CA8" w:rsidRDefault="00EC4551" w:rsidP="00D05CA8">
                            <w:p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</w:pPr>
                            <w:r w:rsidRPr="00D05CA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  <w:t>Marital Status: Unmarried</w:t>
                            </w:r>
                          </w:p>
                          <w:p w:rsidR="00EC4551" w:rsidRPr="00D05CA8" w:rsidRDefault="00EC4551" w:rsidP="00D05CA8">
                            <w:p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</w:pPr>
                            <w:r w:rsidRPr="00D05CA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  <w:t>Religion: Hindu</w:t>
                            </w:r>
                          </w:p>
                          <w:p w:rsidR="00EC4551" w:rsidRPr="00D05CA8" w:rsidRDefault="00EC4551" w:rsidP="00D05CA8">
                            <w:p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</w:pPr>
                            <w:r w:rsidRPr="00D05CA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  <w:t>Language: Oriya (Native language) English, Hindi, Bengali</w:t>
                            </w:r>
                          </w:p>
                          <w:p w:rsidR="00B06FEE" w:rsidRPr="00D05CA8" w:rsidRDefault="00B06FEE" w:rsidP="00D05CA8">
                            <w:p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B2ABD" w:rsidTr="00E42654">
        <w:trPr>
          <w:trHeight w:val="9772"/>
        </w:trPr>
        <w:tc>
          <w:tcPr>
            <w:tcW w:w="3722" w:type="dxa"/>
          </w:tcPr>
          <w:p w:rsidR="00036450" w:rsidRPr="000514DC" w:rsidRDefault="00EC4551" w:rsidP="000514DC">
            <w:pPr>
              <w:pStyle w:val="Heading3"/>
              <w:jc w:val="center"/>
              <w:rPr>
                <w:color w:val="0070C0"/>
              </w:rPr>
            </w:pPr>
            <w:r w:rsidRPr="00EC4551">
              <w:rPr>
                <w:rFonts w:ascii="Calibri" w:eastAsia="Times New Roman" w:hAnsi="Calibri" w:cs="Mangal"/>
                <w:bCs/>
                <w:caps w:val="0"/>
                <w:noProof/>
                <w:color w:val="auto"/>
                <w:szCs w:val="20"/>
                <w:lang w:val="en-IN" w:eastAsia="en-IN" w:bidi="hi-IN"/>
              </w:rPr>
              <w:drawing>
                <wp:anchor distT="0" distB="0" distL="114300" distR="114300" simplePos="0" relativeHeight="251660288" behindDoc="1" locked="0" layoutInCell="1" allowOverlap="1" wp14:anchorId="2F14F08A" wp14:editId="515CB367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125730</wp:posOffset>
                  </wp:positionV>
                  <wp:extent cx="2181225" cy="266700"/>
                  <wp:effectExtent l="0" t="0" r="9525" b="0"/>
                  <wp:wrapTight wrapText="bothSides">
                    <wp:wrapPolygon edited="0">
                      <wp:start x="0" y="0"/>
                      <wp:lineTo x="0" y="20057"/>
                      <wp:lineTo x="21506" y="20057"/>
                      <wp:lineTo x="21506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bal kumar ghosh\Desktop\New folder\APPLIED POST JOB\BIMAL APPLIED POST\All Doc Bimal\Sign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sdt>
            <w:sdtPr>
              <w:rPr>
                <w:color w:val="0070C0"/>
              </w:rPr>
              <w:id w:val="-1954003311"/>
              <w:placeholder>
                <w:docPart w:val="6EE04C3E4D2A4A11B1CDA50D2A4153F3"/>
              </w:placeholder>
              <w:temporary/>
              <w:showingPlcHdr/>
              <w15:appearance w15:val="hidden"/>
            </w:sdtPr>
            <w:sdtEndPr/>
            <w:sdtContent>
              <w:p w:rsidR="00036450" w:rsidRPr="00411406" w:rsidRDefault="00CB0055" w:rsidP="00CB0055">
                <w:pPr>
                  <w:pStyle w:val="Heading3"/>
                  <w:rPr>
                    <w:color w:val="0070C0"/>
                  </w:rPr>
                </w:pPr>
                <w:r w:rsidRPr="002C3048">
                  <w:rPr>
                    <w:rFonts w:ascii="Times New Roman" w:hAnsi="Times New Roman" w:cs="Times New Roman"/>
                    <w:color w:val="0070C0"/>
                    <w:sz w:val="28"/>
                    <w:szCs w:val="32"/>
                  </w:rPr>
                  <w:t>Contact</w:t>
                </w:r>
              </w:p>
            </w:sdtContent>
          </w:sdt>
          <w:p w:rsidR="00B06FEE" w:rsidRPr="002C3048" w:rsidRDefault="000514DC" w:rsidP="004D301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2C3048">
              <w:rPr>
                <w:rFonts w:ascii="Times New Roman" w:hAnsi="Times New Roman" w:cs="Times New Roman"/>
                <w:sz w:val="22"/>
                <w:szCs w:val="28"/>
              </w:rPr>
              <w:t>Mobile Number:</w:t>
            </w:r>
            <w:r w:rsidR="00B06FEE" w:rsidRPr="002C3048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</w:p>
          <w:p w:rsidR="004D3011" w:rsidRPr="002C3048" w:rsidRDefault="00B06FEE" w:rsidP="004D301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2C3048">
              <w:rPr>
                <w:rFonts w:ascii="Times New Roman" w:hAnsi="Times New Roman" w:cs="Times New Roman"/>
                <w:sz w:val="22"/>
                <w:szCs w:val="28"/>
              </w:rPr>
              <w:t>+918927674093/+919583479704</w:t>
            </w:r>
          </w:p>
          <w:p w:rsidR="004D3011" w:rsidRPr="002C3048" w:rsidRDefault="004D3011" w:rsidP="004D301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  <w:p w:rsidR="00036450" w:rsidRPr="002C3048" w:rsidRDefault="00005CDD" w:rsidP="004D301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2"/>
                  <w:szCs w:val="28"/>
                </w:rPr>
                <w:id w:val="-240260293"/>
                <w:placeholder>
                  <w:docPart w:val="B781C72B7DA949C1A4490BF32E444F8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2C3048">
                  <w:rPr>
                    <w:rFonts w:ascii="Times New Roman" w:hAnsi="Times New Roman" w:cs="Times New Roman"/>
                    <w:sz w:val="22"/>
                    <w:szCs w:val="28"/>
                  </w:rPr>
                  <w:t>EMAIL:</w:t>
                </w:r>
              </w:sdtContent>
            </w:sdt>
            <w:r w:rsidR="000514DC" w:rsidRPr="002C3048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hyperlink r:id="rId12" w:history="1">
              <w:r w:rsidR="00B06FEE" w:rsidRPr="002C3048">
                <w:rPr>
                  <w:rStyle w:val="Hyperlink"/>
                  <w:rFonts w:ascii="Times New Roman" w:hAnsi="Times New Roman" w:cs="Times New Roman"/>
                  <w:sz w:val="22"/>
                  <w:szCs w:val="28"/>
                </w:rPr>
                <w:t>bimalghose04@gmail.com</w:t>
              </w:r>
            </w:hyperlink>
          </w:p>
          <w:p w:rsidR="00B06FEE" w:rsidRDefault="00B06FEE" w:rsidP="004D3011"/>
          <w:p w:rsidR="00C833D5" w:rsidRPr="00E4381A" w:rsidRDefault="00C833D5" w:rsidP="004D3011">
            <w:pPr>
              <w:rPr>
                <w:rStyle w:val="Hyperlink"/>
              </w:rPr>
            </w:pPr>
          </w:p>
          <w:sdt>
            <w:sdtPr>
              <w:rPr>
                <w:rFonts w:ascii="Times New Roman" w:hAnsi="Times New Roman" w:cs="Times New Roman"/>
                <w:color w:val="0070C0"/>
                <w:u w:val="single"/>
              </w:rPr>
              <w:id w:val="-1444214663"/>
              <w:placeholder>
                <w:docPart w:val="121B29F376FF44E68776EC272D184FEF"/>
              </w:placeholder>
              <w:temporary/>
              <w:showingPlcHdr/>
              <w15:appearance w15:val="hidden"/>
            </w:sdtPr>
            <w:sdtEndPr/>
            <w:sdtContent>
              <w:p w:rsidR="004D3011" w:rsidRPr="00997425" w:rsidRDefault="00CB0055" w:rsidP="00CB0055">
                <w:pPr>
                  <w:pStyle w:val="Heading3"/>
                  <w:rPr>
                    <w:rFonts w:ascii="Times New Roman" w:hAnsi="Times New Roman" w:cs="Times New Roman"/>
                    <w:color w:val="0070C0"/>
                  </w:rPr>
                </w:pPr>
                <w:r w:rsidRPr="002C3048">
                  <w:rPr>
                    <w:rFonts w:ascii="Times New Roman" w:hAnsi="Times New Roman" w:cs="Times New Roman"/>
                    <w:color w:val="0070C0"/>
                    <w:sz w:val="24"/>
                    <w:szCs w:val="28"/>
                  </w:rPr>
                  <w:t>Hobbies</w:t>
                </w:r>
              </w:p>
            </w:sdtContent>
          </w:sdt>
          <w:p w:rsidR="004D3011" w:rsidRPr="002C3048" w:rsidRDefault="00C833D5" w:rsidP="004D301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C3048">
              <w:rPr>
                <w:rFonts w:ascii="Times New Roman" w:hAnsi="Times New Roman" w:cs="Times New Roman"/>
                <w:sz w:val="24"/>
                <w:szCs w:val="32"/>
              </w:rPr>
              <w:t>Listening Music</w:t>
            </w:r>
          </w:p>
          <w:p w:rsidR="004D3011" w:rsidRPr="002C3048" w:rsidRDefault="00C833D5" w:rsidP="004D301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C3048">
              <w:rPr>
                <w:rFonts w:ascii="Times New Roman" w:hAnsi="Times New Roman" w:cs="Times New Roman"/>
                <w:sz w:val="24"/>
                <w:szCs w:val="32"/>
              </w:rPr>
              <w:t>Watching movie</w:t>
            </w:r>
          </w:p>
          <w:p w:rsidR="004D3011" w:rsidRPr="00DE16AF" w:rsidRDefault="00C833D5" w:rsidP="00C833D5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C3048">
              <w:rPr>
                <w:rFonts w:ascii="Times New Roman" w:hAnsi="Times New Roman" w:cs="Times New Roman"/>
                <w:sz w:val="24"/>
                <w:szCs w:val="32"/>
              </w:rPr>
              <w:t>Reading Novel</w:t>
            </w:r>
            <w:bookmarkStart w:id="0" w:name="_GoBack"/>
            <w:bookmarkEnd w:id="0"/>
          </w:p>
        </w:tc>
        <w:tc>
          <w:tcPr>
            <w:tcW w:w="258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7181" w:type="dxa"/>
          </w:tcPr>
          <w:p w:rsidR="00D27F59" w:rsidRPr="002C3048" w:rsidRDefault="00997425" w:rsidP="00411406">
            <w:pPr>
              <w:pStyle w:val="Heading2"/>
              <w:rPr>
                <w:rFonts w:ascii="Times New Roman" w:hAnsi="Times New Roman" w:cs="Times New Roman"/>
                <w:color w:val="0070C0"/>
                <w:sz w:val="28"/>
                <w:szCs w:val="32"/>
              </w:rPr>
            </w:pPr>
            <w:r w:rsidRPr="002C3048">
              <w:rPr>
                <w:rFonts w:ascii="Times New Roman" w:hAnsi="Times New Roman" w:cs="Times New Roman"/>
                <w:caps w:val="0"/>
                <w:color w:val="0070C0"/>
                <w:sz w:val="28"/>
                <w:szCs w:val="32"/>
              </w:rPr>
              <w:t>Educational Qualifications</w:t>
            </w:r>
          </w:p>
          <w:p w:rsidR="00DF4B14" w:rsidRPr="002C3048" w:rsidRDefault="00DF4B14" w:rsidP="00DF4B14">
            <w:pPr>
              <w:rPr>
                <w:sz w:val="22"/>
                <w:szCs w:val="28"/>
              </w:rPr>
            </w:pPr>
          </w:p>
          <w:tbl>
            <w:tblPr>
              <w:tblStyle w:val="TableGrid"/>
              <w:tblW w:w="7289" w:type="dxa"/>
              <w:jc w:val="center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8"/>
              <w:gridCol w:w="1067"/>
              <w:gridCol w:w="958"/>
              <w:gridCol w:w="1703"/>
              <w:gridCol w:w="745"/>
              <w:gridCol w:w="856"/>
              <w:gridCol w:w="1022"/>
            </w:tblGrid>
            <w:tr w:rsidR="00E42654" w:rsidRPr="00B5548C" w:rsidTr="00B5548C">
              <w:trPr>
                <w:trHeight w:val="733"/>
                <w:jc w:val="center"/>
              </w:trPr>
              <w:tc>
                <w:tcPr>
                  <w:tcW w:w="643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b/>
                      <w:bCs/>
                      <w:szCs w:val="18"/>
                    </w:rPr>
                    <w:t>Academics</w:t>
                  </w:r>
                </w:p>
              </w:tc>
              <w:tc>
                <w:tcPr>
                  <w:tcW w:w="732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b/>
                      <w:bCs/>
                      <w:szCs w:val="18"/>
                    </w:rPr>
                    <w:t>Exam Passed</w:t>
                  </w:r>
                </w:p>
              </w:tc>
              <w:tc>
                <w:tcPr>
                  <w:tcW w:w="657" w:type="pct"/>
                </w:tcPr>
                <w:p w:rsidR="00EC4551" w:rsidRPr="00B5548C" w:rsidRDefault="00EC4551" w:rsidP="00B5548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b/>
                      <w:bCs/>
                      <w:szCs w:val="18"/>
                    </w:rPr>
                    <w:t>University</w:t>
                  </w:r>
                </w:p>
              </w:tc>
              <w:tc>
                <w:tcPr>
                  <w:tcW w:w="1168" w:type="pct"/>
                </w:tcPr>
                <w:p w:rsidR="00EC4551" w:rsidRPr="00B5548C" w:rsidRDefault="00EC4551" w:rsidP="00B5548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b/>
                      <w:bCs/>
                      <w:szCs w:val="18"/>
                    </w:rPr>
                    <w:t>School/College</w:t>
                  </w:r>
                </w:p>
              </w:tc>
              <w:tc>
                <w:tcPr>
                  <w:tcW w:w="511" w:type="pct"/>
                </w:tcPr>
                <w:p w:rsidR="00EC4551" w:rsidRPr="00B5548C" w:rsidRDefault="00EC4551" w:rsidP="00B5548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b/>
                      <w:bCs/>
                      <w:szCs w:val="18"/>
                    </w:rPr>
                    <w:t>Year Passing</w:t>
                  </w:r>
                </w:p>
              </w:tc>
              <w:tc>
                <w:tcPr>
                  <w:tcW w:w="587" w:type="pct"/>
                </w:tcPr>
                <w:p w:rsidR="00EC4551" w:rsidRPr="00B5548C" w:rsidRDefault="00EC4551" w:rsidP="00B5548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b/>
                      <w:bCs/>
                      <w:szCs w:val="18"/>
                    </w:rPr>
                    <w:t>Division</w:t>
                  </w:r>
                </w:p>
              </w:tc>
              <w:tc>
                <w:tcPr>
                  <w:tcW w:w="701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b/>
                      <w:bCs/>
                      <w:szCs w:val="18"/>
                    </w:rPr>
                    <w:t>Percentage of</w:t>
                  </w:r>
                </w:p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b/>
                      <w:bCs/>
                      <w:szCs w:val="18"/>
                    </w:rPr>
                    <w:t>marks</w:t>
                  </w:r>
                </w:p>
              </w:tc>
            </w:tr>
            <w:tr w:rsidR="00E42654" w:rsidRPr="00B5548C" w:rsidTr="00B5548C">
              <w:trPr>
                <w:trHeight w:val="460"/>
                <w:jc w:val="center"/>
              </w:trPr>
              <w:tc>
                <w:tcPr>
                  <w:tcW w:w="643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10th Standard</w:t>
                  </w:r>
                </w:p>
              </w:tc>
              <w:tc>
                <w:tcPr>
                  <w:tcW w:w="732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H.S.C.E</w:t>
                  </w:r>
                </w:p>
              </w:tc>
              <w:tc>
                <w:tcPr>
                  <w:tcW w:w="657" w:type="pct"/>
                </w:tcPr>
                <w:p w:rsidR="00EC4551" w:rsidRPr="00B5548C" w:rsidRDefault="00EC4551" w:rsidP="00B5548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B.S.E. Odisha</w:t>
                  </w:r>
                </w:p>
              </w:tc>
              <w:tc>
                <w:tcPr>
                  <w:tcW w:w="1168" w:type="pct"/>
                </w:tcPr>
                <w:p w:rsidR="00EC4551" w:rsidRPr="00B5548C" w:rsidRDefault="00EC4551" w:rsidP="00B5548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Panchayat High School,Guagadia</w:t>
                  </w:r>
                </w:p>
              </w:tc>
              <w:tc>
                <w:tcPr>
                  <w:tcW w:w="511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2012</w:t>
                  </w:r>
                </w:p>
              </w:tc>
              <w:tc>
                <w:tcPr>
                  <w:tcW w:w="587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Third class</w:t>
                  </w:r>
                </w:p>
              </w:tc>
              <w:tc>
                <w:tcPr>
                  <w:tcW w:w="701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</w:p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41.50%</w:t>
                  </w:r>
                </w:p>
              </w:tc>
            </w:tr>
            <w:tr w:rsidR="00E42654" w:rsidRPr="00B5548C" w:rsidTr="00B5548C">
              <w:trPr>
                <w:trHeight w:val="455"/>
                <w:jc w:val="center"/>
              </w:trPr>
              <w:tc>
                <w:tcPr>
                  <w:tcW w:w="643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+2/12th Standard</w:t>
                  </w:r>
                </w:p>
              </w:tc>
              <w:tc>
                <w:tcPr>
                  <w:tcW w:w="732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H.S.E</w:t>
                  </w:r>
                </w:p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(Science)</w:t>
                  </w:r>
                </w:p>
              </w:tc>
              <w:tc>
                <w:tcPr>
                  <w:tcW w:w="657" w:type="pct"/>
                </w:tcPr>
                <w:p w:rsidR="00EC4551" w:rsidRPr="00B5548C" w:rsidRDefault="00EC4551" w:rsidP="00B5548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C.H.S.E. Odisha</w:t>
                  </w:r>
                </w:p>
              </w:tc>
              <w:tc>
                <w:tcPr>
                  <w:tcW w:w="1168" w:type="pct"/>
                </w:tcPr>
                <w:p w:rsidR="00EC4551" w:rsidRPr="00B5548C" w:rsidRDefault="00EC4551" w:rsidP="00B5548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noProof/>
                      <w:szCs w:val="18"/>
                    </w:rPr>
                    <w:t xml:space="preserve">FM Jr </w:t>
                  </w: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College (Vocational) Balasore</w:t>
                  </w:r>
                </w:p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</w:p>
              </w:tc>
              <w:tc>
                <w:tcPr>
                  <w:tcW w:w="511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2014</w:t>
                  </w:r>
                </w:p>
              </w:tc>
              <w:tc>
                <w:tcPr>
                  <w:tcW w:w="587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Third class</w:t>
                  </w:r>
                </w:p>
              </w:tc>
              <w:tc>
                <w:tcPr>
                  <w:tcW w:w="701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</w:p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51.84%</w:t>
                  </w:r>
                </w:p>
              </w:tc>
            </w:tr>
            <w:tr w:rsidR="00E42654" w:rsidRPr="00B5548C" w:rsidTr="00B5548C">
              <w:trPr>
                <w:trHeight w:val="733"/>
                <w:jc w:val="center"/>
              </w:trPr>
              <w:tc>
                <w:tcPr>
                  <w:tcW w:w="643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B.Sc. Degree in</w:t>
                  </w:r>
                </w:p>
              </w:tc>
              <w:tc>
                <w:tcPr>
                  <w:tcW w:w="732" w:type="pct"/>
                </w:tcPr>
                <w:p w:rsidR="00EC4551" w:rsidRPr="00B5548C" w:rsidRDefault="00EC4551" w:rsidP="00B5548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Chemistry</w:t>
                  </w:r>
                </w:p>
                <w:p w:rsidR="00EC4551" w:rsidRPr="00B5548C" w:rsidRDefault="00EC4551" w:rsidP="00B5548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proofErr w:type="spellStart"/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Honours</w:t>
                  </w:r>
                  <w:proofErr w:type="spellEnd"/>
                </w:p>
              </w:tc>
              <w:tc>
                <w:tcPr>
                  <w:tcW w:w="657" w:type="pct"/>
                </w:tcPr>
                <w:p w:rsidR="00EC4551" w:rsidRPr="00B5548C" w:rsidRDefault="00EC4551" w:rsidP="00B5548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F.M. University</w:t>
                  </w:r>
                </w:p>
              </w:tc>
              <w:tc>
                <w:tcPr>
                  <w:tcW w:w="1168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D.K. College, Jaleswar, Balasore</w:t>
                  </w:r>
                </w:p>
              </w:tc>
              <w:tc>
                <w:tcPr>
                  <w:tcW w:w="511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2017</w:t>
                  </w:r>
                </w:p>
              </w:tc>
              <w:tc>
                <w:tcPr>
                  <w:tcW w:w="587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First class</w:t>
                  </w:r>
                </w:p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Hon’s</w:t>
                  </w:r>
                </w:p>
              </w:tc>
              <w:tc>
                <w:tcPr>
                  <w:tcW w:w="701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</w:p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61.00%</w:t>
                  </w:r>
                </w:p>
              </w:tc>
            </w:tr>
            <w:tr w:rsidR="00E42654" w:rsidRPr="00B5548C" w:rsidTr="00B5548C">
              <w:trPr>
                <w:trHeight w:val="835"/>
                <w:jc w:val="center"/>
              </w:trPr>
              <w:tc>
                <w:tcPr>
                  <w:tcW w:w="643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M.Sc. Degree in</w:t>
                  </w:r>
                </w:p>
              </w:tc>
              <w:tc>
                <w:tcPr>
                  <w:tcW w:w="732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Environmental Science</w:t>
                  </w:r>
                </w:p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</w:p>
              </w:tc>
              <w:tc>
                <w:tcPr>
                  <w:tcW w:w="657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F.M. University</w:t>
                  </w:r>
                </w:p>
              </w:tc>
              <w:tc>
                <w:tcPr>
                  <w:tcW w:w="1168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PG Dept. of Environmental Science,Nuapadhi Campus, Balasore</w:t>
                  </w:r>
                </w:p>
              </w:tc>
              <w:tc>
                <w:tcPr>
                  <w:tcW w:w="511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</w:p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2018-2020</w:t>
                  </w:r>
                </w:p>
              </w:tc>
              <w:tc>
                <w:tcPr>
                  <w:tcW w:w="587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</w:p>
                <w:p w:rsidR="0042607D" w:rsidRPr="00B5548C" w:rsidRDefault="0042607D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First class</w:t>
                  </w:r>
                </w:p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</w:p>
              </w:tc>
              <w:tc>
                <w:tcPr>
                  <w:tcW w:w="701" w:type="pct"/>
                </w:tcPr>
                <w:p w:rsidR="00EC4551" w:rsidRPr="00B5548C" w:rsidRDefault="00EC4551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</w:p>
                <w:p w:rsidR="00EC4551" w:rsidRPr="00B5548C" w:rsidRDefault="0042607D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66.00%</w:t>
                  </w:r>
                </w:p>
                <w:p w:rsidR="00E42654" w:rsidRPr="00B5548C" w:rsidRDefault="00E42654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</w:p>
              </w:tc>
            </w:tr>
            <w:tr w:rsidR="00B5548C" w:rsidRPr="00B5548C" w:rsidTr="00B5548C">
              <w:trPr>
                <w:trHeight w:val="835"/>
                <w:jc w:val="center"/>
              </w:trPr>
              <w:tc>
                <w:tcPr>
                  <w:tcW w:w="643" w:type="pct"/>
                </w:tcPr>
                <w:p w:rsidR="00B5548C" w:rsidRPr="00B5548C" w:rsidRDefault="00B5548C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PGDCA</w:t>
                  </w:r>
                </w:p>
              </w:tc>
              <w:tc>
                <w:tcPr>
                  <w:tcW w:w="732" w:type="pct"/>
                </w:tcPr>
                <w:p w:rsidR="00B5548C" w:rsidRPr="00B5548C" w:rsidRDefault="00B5548C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Computer Education</w:t>
                  </w:r>
                </w:p>
              </w:tc>
              <w:tc>
                <w:tcPr>
                  <w:tcW w:w="657" w:type="pct"/>
                </w:tcPr>
                <w:p w:rsidR="00B5548C" w:rsidRPr="00B5548C" w:rsidRDefault="00B5548C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Indian Institute of Computer Education</w:t>
                  </w:r>
                </w:p>
              </w:tc>
              <w:tc>
                <w:tcPr>
                  <w:tcW w:w="1168" w:type="pct"/>
                </w:tcPr>
                <w:p w:rsidR="00B5548C" w:rsidRPr="00B5548C" w:rsidRDefault="00B5548C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Indian Institute of Computer Education</w:t>
                  </w:r>
                </w:p>
              </w:tc>
              <w:tc>
                <w:tcPr>
                  <w:tcW w:w="511" w:type="pct"/>
                </w:tcPr>
                <w:p w:rsidR="00B5548C" w:rsidRPr="00B5548C" w:rsidRDefault="00B5548C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2019</w:t>
                  </w:r>
                </w:p>
              </w:tc>
              <w:tc>
                <w:tcPr>
                  <w:tcW w:w="587" w:type="pct"/>
                </w:tcPr>
                <w:p w:rsidR="00B5548C" w:rsidRPr="00B5548C" w:rsidRDefault="00B5548C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Grade A</w:t>
                  </w:r>
                </w:p>
              </w:tc>
              <w:tc>
                <w:tcPr>
                  <w:tcW w:w="701" w:type="pct"/>
                </w:tcPr>
                <w:p w:rsidR="00B5548C" w:rsidRPr="00B5548C" w:rsidRDefault="00B5548C" w:rsidP="00B5548C">
                  <w:pPr>
                    <w:jc w:val="center"/>
                    <w:rPr>
                      <w:rFonts w:ascii="Times New Roman" w:hAnsi="Times New Roman" w:cs="Times New Roman"/>
                      <w:szCs w:val="18"/>
                    </w:rPr>
                  </w:pPr>
                  <w:r w:rsidRPr="00B5548C">
                    <w:rPr>
                      <w:rFonts w:ascii="Times New Roman" w:hAnsi="Times New Roman" w:cs="Times New Roman"/>
                      <w:szCs w:val="18"/>
                    </w:rPr>
                    <w:t>82%</w:t>
                  </w:r>
                </w:p>
              </w:tc>
            </w:tr>
          </w:tbl>
          <w:p w:rsidR="00EC4551" w:rsidRPr="002C3048" w:rsidRDefault="00D05CA8" w:rsidP="00036450">
            <w:pPr>
              <w:pStyle w:val="Heading2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2C3048">
              <w:rPr>
                <w:rFonts w:ascii="Times New Roman" w:hAnsi="Times New Roman" w:cs="Times New Roman"/>
                <w:caps w:val="0"/>
                <w:color w:val="0070C0"/>
                <w:sz w:val="28"/>
                <w:szCs w:val="28"/>
              </w:rPr>
              <w:t>M.Sc. Research Area</w:t>
            </w:r>
          </w:p>
          <w:p w:rsidR="00D05CA8" w:rsidRPr="002C3048" w:rsidRDefault="002C3048" w:rsidP="002C30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048">
              <w:rPr>
                <w:rFonts w:ascii="Times New Roman" w:hAnsi="Times New Roman" w:cs="Times New Roman"/>
                <w:sz w:val="24"/>
                <w:szCs w:val="24"/>
              </w:rPr>
              <w:t>A study on phytochemical analysis of mangrove plants from</w:t>
            </w:r>
            <w:r w:rsidRPr="002C30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3048">
              <w:rPr>
                <w:rFonts w:ascii="Times New Roman" w:hAnsi="Times New Roman" w:cs="Times New Roman"/>
                <w:sz w:val="24"/>
                <w:szCs w:val="24"/>
              </w:rPr>
              <w:t>Subarnarekha estuary in Balasore district of Odisha Coast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36450" w:rsidRPr="002C3048" w:rsidRDefault="00D05CA8" w:rsidP="000514DC">
            <w:pPr>
              <w:pStyle w:val="Heading2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2C3048">
              <w:rPr>
                <w:rFonts w:ascii="Times New Roman" w:hAnsi="Times New Roman" w:cs="Times New Roman"/>
                <w:caps w:val="0"/>
                <w:color w:val="0070C0"/>
                <w:sz w:val="28"/>
                <w:szCs w:val="28"/>
              </w:rPr>
              <w:t>Conference Attended</w:t>
            </w:r>
          </w:p>
          <w:p w:rsidR="004D3011" w:rsidRPr="002C3048" w:rsidRDefault="0042607D" w:rsidP="002C30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C304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1. </w:t>
            </w:r>
            <w:r w:rsidR="002C3048" w:rsidRPr="002C304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National Conference on trends and progress on animal sciences (Offline)</w:t>
            </w:r>
          </w:p>
          <w:p w:rsidR="00036450" w:rsidRPr="002C3048" w:rsidRDefault="00D05CA8" w:rsidP="00036450">
            <w:pPr>
              <w:pStyle w:val="Heading2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2C3048">
              <w:rPr>
                <w:rFonts w:ascii="Times New Roman" w:hAnsi="Times New Roman" w:cs="Times New Roman"/>
                <w:caps w:val="0"/>
                <w:color w:val="0070C0"/>
                <w:sz w:val="28"/>
                <w:szCs w:val="28"/>
              </w:rPr>
              <w:t>Postal Address</w:t>
            </w:r>
          </w:p>
          <w:p w:rsidR="00B06FEE" w:rsidRPr="002C3048" w:rsidRDefault="00B06FEE" w:rsidP="00B06FE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C304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At-Beherasahi, Po-Muntunia, Via-Hatigarh, Ps-Raibania, Block-Jaleswar, Dist-Balasore, Pin-756033, State-Odisha, India </w:t>
            </w:r>
          </w:p>
          <w:p w:rsidR="00B06FEE" w:rsidRPr="002C3048" w:rsidRDefault="00B06FEE" w:rsidP="00B06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450" w:rsidRPr="004D3011" w:rsidRDefault="00036450" w:rsidP="000514DC">
            <w:pPr>
              <w:numPr>
                <w:ilvl w:val="0"/>
                <w:numId w:val="5"/>
              </w:numPr>
              <w:suppressAutoHyphens/>
              <w:ind w:left="360" w:right="-367"/>
              <w:rPr>
                <w:color w:val="FFFFFF" w:themeColor="background1"/>
              </w:rPr>
            </w:pPr>
          </w:p>
        </w:tc>
      </w:tr>
    </w:tbl>
    <w:p w:rsidR="0043117B" w:rsidRDefault="00005CDD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CDD" w:rsidRDefault="00005CDD" w:rsidP="000C45FF">
      <w:r>
        <w:separator/>
      </w:r>
    </w:p>
  </w:endnote>
  <w:endnote w:type="continuationSeparator" w:id="0">
    <w:p w:rsidR="00005CDD" w:rsidRDefault="00005CD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CDD" w:rsidRDefault="00005CDD" w:rsidP="000C45FF">
      <w:r>
        <w:separator/>
      </w:r>
    </w:p>
  </w:footnote>
  <w:footnote w:type="continuationSeparator" w:id="0">
    <w:p w:rsidR="00005CDD" w:rsidRDefault="00005CD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en-IN" w:eastAsia="en-IN" w:bidi="hi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D386E"/>
    <w:multiLevelType w:val="hybridMultilevel"/>
    <w:tmpl w:val="650611D0"/>
    <w:lvl w:ilvl="0" w:tplc="D3D41ED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077A8"/>
    <w:multiLevelType w:val="hybridMultilevel"/>
    <w:tmpl w:val="715A03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86265"/>
    <w:multiLevelType w:val="hybridMultilevel"/>
    <w:tmpl w:val="26AC02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517EB1"/>
    <w:multiLevelType w:val="hybridMultilevel"/>
    <w:tmpl w:val="227E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20B16"/>
    <w:multiLevelType w:val="hybridMultilevel"/>
    <w:tmpl w:val="EC0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84339C"/>
    <w:multiLevelType w:val="hybridMultilevel"/>
    <w:tmpl w:val="F61E7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1626F"/>
    <w:multiLevelType w:val="hybridMultilevel"/>
    <w:tmpl w:val="1D5CA98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5F4ECA"/>
    <w:multiLevelType w:val="hybridMultilevel"/>
    <w:tmpl w:val="F61E7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C62434"/>
    <w:multiLevelType w:val="hybridMultilevel"/>
    <w:tmpl w:val="F61E7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MLYwsjA2NjU1MTBQ0lEKTi0uzszPAykwqQUAARZGeCwAAAA="/>
  </w:docVars>
  <w:rsids>
    <w:rsidRoot w:val="003334D9"/>
    <w:rsid w:val="00005CDD"/>
    <w:rsid w:val="00036450"/>
    <w:rsid w:val="000514DC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23F90"/>
    <w:rsid w:val="002400EB"/>
    <w:rsid w:val="00256CF7"/>
    <w:rsid w:val="00281FD5"/>
    <w:rsid w:val="002C3048"/>
    <w:rsid w:val="0030481B"/>
    <w:rsid w:val="003156FC"/>
    <w:rsid w:val="003254B5"/>
    <w:rsid w:val="003334D9"/>
    <w:rsid w:val="0037121F"/>
    <w:rsid w:val="003911EE"/>
    <w:rsid w:val="003A6B7D"/>
    <w:rsid w:val="003B06CA"/>
    <w:rsid w:val="004071FC"/>
    <w:rsid w:val="00411406"/>
    <w:rsid w:val="0042607D"/>
    <w:rsid w:val="00445947"/>
    <w:rsid w:val="004813B3"/>
    <w:rsid w:val="00496591"/>
    <w:rsid w:val="004B6EE7"/>
    <w:rsid w:val="004C63E4"/>
    <w:rsid w:val="004D3011"/>
    <w:rsid w:val="004D65D5"/>
    <w:rsid w:val="005262AC"/>
    <w:rsid w:val="00555816"/>
    <w:rsid w:val="005E39D5"/>
    <w:rsid w:val="00600670"/>
    <w:rsid w:val="0062123A"/>
    <w:rsid w:val="006423C0"/>
    <w:rsid w:val="00646E75"/>
    <w:rsid w:val="006771D0"/>
    <w:rsid w:val="006C3D50"/>
    <w:rsid w:val="00715FCB"/>
    <w:rsid w:val="00743101"/>
    <w:rsid w:val="00750A36"/>
    <w:rsid w:val="007775E1"/>
    <w:rsid w:val="007867A0"/>
    <w:rsid w:val="007927F5"/>
    <w:rsid w:val="007C0986"/>
    <w:rsid w:val="00802CA0"/>
    <w:rsid w:val="00850740"/>
    <w:rsid w:val="009260CD"/>
    <w:rsid w:val="00952C25"/>
    <w:rsid w:val="00997425"/>
    <w:rsid w:val="00A2118D"/>
    <w:rsid w:val="00A752ED"/>
    <w:rsid w:val="00AD76E2"/>
    <w:rsid w:val="00AE0689"/>
    <w:rsid w:val="00B06FEE"/>
    <w:rsid w:val="00B20152"/>
    <w:rsid w:val="00B359E4"/>
    <w:rsid w:val="00B5548C"/>
    <w:rsid w:val="00B57D98"/>
    <w:rsid w:val="00B70850"/>
    <w:rsid w:val="00BA233D"/>
    <w:rsid w:val="00BD0D87"/>
    <w:rsid w:val="00C066B6"/>
    <w:rsid w:val="00C37BA1"/>
    <w:rsid w:val="00C4674C"/>
    <w:rsid w:val="00C506CF"/>
    <w:rsid w:val="00C72BED"/>
    <w:rsid w:val="00C833D5"/>
    <w:rsid w:val="00C9578B"/>
    <w:rsid w:val="00CB0055"/>
    <w:rsid w:val="00CC1D16"/>
    <w:rsid w:val="00CC2957"/>
    <w:rsid w:val="00D05CA8"/>
    <w:rsid w:val="00D2522B"/>
    <w:rsid w:val="00D27F59"/>
    <w:rsid w:val="00D422DE"/>
    <w:rsid w:val="00D5459D"/>
    <w:rsid w:val="00DA1F4D"/>
    <w:rsid w:val="00DC3050"/>
    <w:rsid w:val="00DD172A"/>
    <w:rsid w:val="00DE16AF"/>
    <w:rsid w:val="00DF4B14"/>
    <w:rsid w:val="00E25A26"/>
    <w:rsid w:val="00E42654"/>
    <w:rsid w:val="00E4381A"/>
    <w:rsid w:val="00E55D74"/>
    <w:rsid w:val="00E67564"/>
    <w:rsid w:val="00EC4551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5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4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bimalghose04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bal%20kumar%20ghosh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E04C3E4D2A4A11B1CDA50D2A415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74241-A888-4C03-AD79-D96A5064FF72}"/>
      </w:docPartPr>
      <w:docPartBody>
        <w:p w:rsidR="00207C41" w:rsidRDefault="00D2086C">
          <w:pPr>
            <w:pStyle w:val="6EE04C3E4D2A4A11B1CDA50D2A4153F3"/>
          </w:pPr>
          <w:r w:rsidRPr="00CB0055">
            <w:t>Contact</w:t>
          </w:r>
        </w:p>
      </w:docPartBody>
    </w:docPart>
    <w:docPart>
      <w:docPartPr>
        <w:name w:val="B781C72B7DA949C1A4490BF32E444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3314E-E2E8-44A9-85C1-3FEF7D441A4F}"/>
      </w:docPartPr>
      <w:docPartBody>
        <w:p w:rsidR="00207C41" w:rsidRDefault="00D2086C">
          <w:pPr>
            <w:pStyle w:val="B781C72B7DA949C1A4490BF32E444F8C"/>
          </w:pPr>
          <w:r w:rsidRPr="004D3011">
            <w:t>EMAIL:</w:t>
          </w:r>
        </w:p>
      </w:docPartBody>
    </w:docPart>
    <w:docPart>
      <w:docPartPr>
        <w:name w:val="121B29F376FF44E68776EC272D184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0EA9B-64C1-41B5-8440-16070E32E267}"/>
      </w:docPartPr>
      <w:docPartBody>
        <w:p w:rsidR="00207C41" w:rsidRDefault="00D2086C">
          <w:pPr>
            <w:pStyle w:val="121B29F376FF44E68776EC272D184FEF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6C"/>
    <w:rsid w:val="0014760B"/>
    <w:rsid w:val="00207C41"/>
    <w:rsid w:val="0027393F"/>
    <w:rsid w:val="00B33488"/>
    <w:rsid w:val="00CC1060"/>
    <w:rsid w:val="00D2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4B0452CBE04FB1AD2074D50FFF7175">
    <w:name w:val="644B0452CBE04FB1AD2074D50FFF7175"/>
  </w:style>
  <w:style w:type="paragraph" w:customStyle="1" w:styleId="B30FD01C98564A92854D55045781F930">
    <w:name w:val="B30FD01C98564A92854D55045781F930"/>
  </w:style>
  <w:style w:type="paragraph" w:customStyle="1" w:styleId="1D41A517E7CD484B96B877E996DA0CD8">
    <w:name w:val="1D41A517E7CD484B96B877E996DA0CD8"/>
  </w:style>
  <w:style w:type="paragraph" w:customStyle="1" w:styleId="95E27E37816347D898BB217C8B2175EF">
    <w:name w:val="95E27E37816347D898BB217C8B2175EF"/>
  </w:style>
  <w:style w:type="paragraph" w:customStyle="1" w:styleId="6EE04C3E4D2A4A11B1CDA50D2A4153F3">
    <w:name w:val="6EE04C3E4D2A4A11B1CDA50D2A4153F3"/>
  </w:style>
  <w:style w:type="paragraph" w:customStyle="1" w:styleId="42D259F1D5B24DA3BE3443588B7B569F">
    <w:name w:val="42D259F1D5B24DA3BE3443588B7B569F"/>
  </w:style>
  <w:style w:type="paragraph" w:customStyle="1" w:styleId="EC2EE54A321D4A858236F7435786BACA">
    <w:name w:val="EC2EE54A321D4A858236F7435786BACA"/>
  </w:style>
  <w:style w:type="paragraph" w:customStyle="1" w:styleId="BB738FCE0AC243F4BD278CD1B3D3ABD6">
    <w:name w:val="BB738FCE0AC243F4BD278CD1B3D3ABD6"/>
  </w:style>
  <w:style w:type="paragraph" w:customStyle="1" w:styleId="ACE75A483F3248CF85B4DE7D0C727AD3">
    <w:name w:val="ACE75A483F3248CF85B4DE7D0C727AD3"/>
  </w:style>
  <w:style w:type="paragraph" w:customStyle="1" w:styleId="B781C72B7DA949C1A4490BF32E444F8C">
    <w:name w:val="B781C72B7DA949C1A4490BF32E444F8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750898EFC7A4951A814F2F8E894022A">
    <w:name w:val="9750898EFC7A4951A814F2F8E894022A"/>
  </w:style>
  <w:style w:type="paragraph" w:customStyle="1" w:styleId="121B29F376FF44E68776EC272D184FEF">
    <w:name w:val="121B29F376FF44E68776EC272D184FEF"/>
  </w:style>
  <w:style w:type="paragraph" w:customStyle="1" w:styleId="F40B8A06098B4A6894CF719778D00C78">
    <w:name w:val="F40B8A06098B4A6894CF719778D00C78"/>
  </w:style>
  <w:style w:type="paragraph" w:customStyle="1" w:styleId="554C7A5953664296AAE203903DD7B0FC">
    <w:name w:val="554C7A5953664296AAE203903DD7B0FC"/>
  </w:style>
  <w:style w:type="paragraph" w:customStyle="1" w:styleId="C4005BC3E16741EB8A9EBA0F4200E6DF">
    <w:name w:val="C4005BC3E16741EB8A9EBA0F4200E6DF"/>
  </w:style>
  <w:style w:type="paragraph" w:customStyle="1" w:styleId="79C54DDC106C4775A150D4A8F87A101D">
    <w:name w:val="79C54DDC106C4775A150D4A8F87A101D"/>
  </w:style>
  <w:style w:type="paragraph" w:customStyle="1" w:styleId="7B6B2F4FD2AA41B68C83F69D81F365DA">
    <w:name w:val="7B6B2F4FD2AA41B68C83F69D81F365DA"/>
  </w:style>
  <w:style w:type="paragraph" w:customStyle="1" w:styleId="8FAD199CFACE4B208BF7CDCE2DDF4977">
    <w:name w:val="8FAD199CFACE4B208BF7CDCE2DDF4977"/>
  </w:style>
  <w:style w:type="paragraph" w:customStyle="1" w:styleId="DA12EA5C1E95431F8028F8A19A163347">
    <w:name w:val="DA12EA5C1E95431F8028F8A19A163347"/>
  </w:style>
  <w:style w:type="paragraph" w:customStyle="1" w:styleId="E8A1D3CEE00C4436B6AFBAE1490DB40D">
    <w:name w:val="E8A1D3CEE00C4436B6AFBAE1490DB40D"/>
  </w:style>
  <w:style w:type="paragraph" w:customStyle="1" w:styleId="A697678C904D44C9A7BA4F2A1BD64469">
    <w:name w:val="A697678C904D44C9A7BA4F2A1BD64469"/>
  </w:style>
  <w:style w:type="paragraph" w:customStyle="1" w:styleId="CF186C123FAF416FB17E4D720B7B03D1">
    <w:name w:val="CF186C123FAF416FB17E4D720B7B03D1"/>
  </w:style>
  <w:style w:type="paragraph" w:customStyle="1" w:styleId="407B874D40634F778B684A7EB4C6FB02">
    <w:name w:val="407B874D40634F778B684A7EB4C6FB02"/>
  </w:style>
  <w:style w:type="paragraph" w:customStyle="1" w:styleId="2F2DA2A692E74AA2845A0C9FFCF724AF">
    <w:name w:val="2F2DA2A692E74AA2845A0C9FFCF724AF"/>
  </w:style>
  <w:style w:type="paragraph" w:customStyle="1" w:styleId="24F5D7B1174643EE946D084CD63EBF87">
    <w:name w:val="24F5D7B1174643EE946D084CD63EBF87"/>
  </w:style>
  <w:style w:type="paragraph" w:customStyle="1" w:styleId="6D384B45787E46B488A02F3C705E5242">
    <w:name w:val="6D384B45787E46B488A02F3C705E5242"/>
  </w:style>
  <w:style w:type="paragraph" w:customStyle="1" w:styleId="FE78900C601B4730919AFFAE45A5FE50">
    <w:name w:val="FE78900C601B4730919AFFAE45A5FE50"/>
  </w:style>
  <w:style w:type="paragraph" w:customStyle="1" w:styleId="716317C91C024565BD2657462995F658">
    <w:name w:val="716317C91C024565BD2657462995F658"/>
  </w:style>
  <w:style w:type="paragraph" w:customStyle="1" w:styleId="489F767D73A64DEEA62D56DFDCBE1301">
    <w:name w:val="489F767D73A64DEEA62D56DFDCBE1301"/>
  </w:style>
  <w:style w:type="paragraph" w:customStyle="1" w:styleId="77FF2A286C7745248C7784B74A295050">
    <w:name w:val="77FF2A286C7745248C7784B74A295050"/>
  </w:style>
  <w:style w:type="paragraph" w:customStyle="1" w:styleId="CB10A7EB75BE447A89516E45428E0249">
    <w:name w:val="CB10A7EB75BE447A89516E45428E0249"/>
  </w:style>
  <w:style w:type="paragraph" w:customStyle="1" w:styleId="C9AC823FA0E04FD48EEAB7A0508A4560">
    <w:name w:val="C9AC823FA0E04FD48EEAB7A0508A4560"/>
  </w:style>
  <w:style w:type="paragraph" w:customStyle="1" w:styleId="D9D9F68CA3A9428B8ED0EF006B0D9B43">
    <w:name w:val="D9D9F68CA3A9428B8ED0EF006B0D9B43"/>
  </w:style>
  <w:style w:type="paragraph" w:customStyle="1" w:styleId="2C314806B6884E16B55790B5B6597604">
    <w:name w:val="2C314806B6884E16B55790B5B6597604"/>
  </w:style>
  <w:style w:type="paragraph" w:customStyle="1" w:styleId="557B9370872C4F93A1D8422406546522">
    <w:name w:val="557B9370872C4F93A1D8422406546522"/>
  </w:style>
  <w:style w:type="paragraph" w:customStyle="1" w:styleId="98BEF56A1C4A491BBCAFF29366704224">
    <w:name w:val="98BEF56A1C4A491BBCAFF29366704224"/>
  </w:style>
  <w:style w:type="paragraph" w:customStyle="1" w:styleId="51DA1F12C3894DE4BB1133ADBAF7EB05">
    <w:name w:val="51DA1F12C3894DE4BB1133ADBAF7EB05"/>
  </w:style>
  <w:style w:type="paragraph" w:customStyle="1" w:styleId="70CC67D9D00F44BA9D36653CF5E98D39">
    <w:name w:val="70CC67D9D00F44BA9D36653CF5E98D39"/>
  </w:style>
  <w:style w:type="paragraph" w:customStyle="1" w:styleId="7FBECBF4BEFA4C748510CFD02C787270">
    <w:name w:val="7FBECBF4BEFA4C748510CFD02C787270"/>
  </w:style>
  <w:style w:type="paragraph" w:customStyle="1" w:styleId="22F05401656F4890A38F8C9F1C4F0BA8">
    <w:name w:val="22F05401656F4890A38F8C9F1C4F0BA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paragraph" w:customStyle="1" w:styleId="876FFBB168D14E8582B0ECD9ECD09017">
    <w:name w:val="876FFBB168D14E8582B0ECD9ECD090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2021-09-11T06:34:00Z</dcterms:created>
  <dcterms:modified xsi:type="dcterms:W3CDTF">2021-09-11T12:04:00Z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