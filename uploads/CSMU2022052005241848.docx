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4"/>
        <w:gridCol w:w="4182"/>
      </w:tblGrid>
      <w:tr w:rsidR="00083491" w:rsidRPr="00FA7B5B" w14:paraId="141AEE49" w14:textId="77777777" w:rsidTr="00B90AF7">
        <w:tc>
          <w:tcPr>
            <w:tcW w:w="0" w:type="auto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14:paraId="4CC915A0" w14:textId="77777777" w:rsidTr="002D44B0">
              <w:tc>
                <w:tcPr>
                  <w:tcW w:w="6237" w:type="dxa"/>
                </w:tcPr>
                <w:p w14:paraId="254B1749" w14:textId="77777777" w:rsidR="00083491" w:rsidRPr="002D44B0" w:rsidRDefault="004A4FD7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OMKAR ROY</w:t>
                  </w:r>
                </w:p>
              </w:tc>
            </w:tr>
            <w:tr w:rsidR="00083491" w:rsidRPr="002D44B0" w14:paraId="5638F111" w14:textId="77777777" w:rsidTr="002D44B0">
              <w:tc>
                <w:tcPr>
                  <w:tcW w:w="6237" w:type="dxa"/>
                </w:tcPr>
                <w:p w14:paraId="594F6740" w14:textId="288169B5" w:rsidR="00083491" w:rsidRPr="002D44B0" w:rsidRDefault="00DC52BE" w:rsidP="0012112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Citizenship: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4D492C">
                    <w:rPr>
                      <w:rFonts w:ascii="Arial" w:hAnsi="Arial" w:cs="Arial"/>
                      <w:b/>
                      <w:bCs/>
                      <w:color w:val="6D83B3"/>
                    </w:rPr>
                    <w:t>Indian</w:t>
                  </w:r>
                  <w:r w:rsidR="009F2958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h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4A4FD7">
                    <w:rPr>
                      <w:rFonts w:ascii="Arial" w:hAnsi="Arial" w:cs="Arial"/>
                      <w:b/>
                      <w:bCs/>
                      <w:color w:val="6D83B3"/>
                    </w:rPr>
                    <w:t>2</w:t>
                  </w:r>
                  <w:r w:rsidR="00FA1BCC" w:rsidRPr="00FA1BCC">
                    <w:rPr>
                      <w:rFonts w:ascii="Arial" w:hAnsi="Arial" w:cs="Arial"/>
                      <w:b/>
                      <w:bCs/>
                      <w:color w:val="6D83B3"/>
                      <w:vertAlign w:val="superscript"/>
                    </w:rPr>
                    <w:t>th</w:t>
                  </w:r>
                  <w:r w:rsidR="004A4FD7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January</w:t>
                  </w:r>
                  <w:r w:rsidR="00FA1BCC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198</w:t>
                  </w:r>
                  <w:r w:rsidR="004A4FD7">
                    <w:rPr>
                      <w:rFonts w:ascii="Arial" w:hAnsi="Arial" w:cs="Arial"/>
                      <w:b/>
                      <w:bCs/>
                      <w:color w:val="6D83B3"/>
                    </w:rPr>
                    <w:t>2</w:t>
                  </w:r>
                </w:p>
              </w:tc>
            </w:tr>
          </w:tbl>
          <w:p w14:paraId="61850BD0" w14:textId="77777777"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46"/>
            </w:tblGrid>
            <w:tr w:rsidR="00083491" w:rsidRPr="002D44B0" w14:paraId="07A838D4" w14:textId="77777777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8232751" w14:textId="5621F195"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</w:t>
                  </w:r>
                  <w:r w:rsidR="00CB36DC">
                    <w:rPr>
                      <w:rFonts w:ascii="Arial" w:hAnsi="Arial" w:cs="Arial"/>
                      <w:b/>
                      <w:bCs/>
                      <w:color w:val="3B3E42"/>
                    </w:rPr>
                    <w:t>s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</w:t>
                  </w:r>
                </w:p>
              </w:tc>
            </w:tr>
            <w:tr w:rsidR="00083491" w:rsidRPr="00FA7B5B" w14:paraId="14D861BE" w14:textId="77777777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B98CDCB" w14:textId="4CD8F3F2" w:rsidR="004424D3" w:rsidRPr="00FA7B5B" w:rsidRDefault="00890B0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Mobile:</w:t>
                  </w:r>
                  <w:r w:rsidR="004424D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+91-</w:t>
                  </w:r>
                  <w:r w:rsidR="004A4FD7">
                    <w:rPr>
                      <w:rFonts w:ascii="Arial" w:hAnsi="Arial" w:cs="Arial"/>
                      <w:b/>
                      <w:bCs/>
                      <w:color w:val="3B3E42"/>
                    </w:rPr>
                    <w:t>9717340569</w:t>
                  </w:r>
                </w:p>
                <w:p w14:paraId="101BC81B" w14:textId="77777777" w:rsidR="008A29EC" w:rsidRPr="00FA7B5B" w:rsidRDefault="00EA2D38" w:rsidP="00121121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-mail : </w:t>
                  </w:r>
                  <w:r w:rsidR="004A4FD7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royomkar@gmail.com</w:t>
                  </w:r>
                </w:p>
              </w:tc>
            </w:tr>
          </w:tbl>
          <w:p w14:paraId="4C2A76C3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14:paraId="23760038" w14:textId="77777777" w:rsidTr="00B90AF7">
        <w:tc>
          <w:tcPr>
            <w:tcW w:w="0" w:type="auto"/>
            <w:gridSpan w:val="2"/>
          </w:tcPr>
          <w:p w14:paraId="68341905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9F2958" w:rsidRPr="002D44B0" w14:paraId="649BD882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1B0BEFE" w14:textId="77777777"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14:paraId="7A883115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9CDE2F2" w14:textId="48409DAB" w:rsidR="009F2958" w:rsidRPr="00864960" w:rsidRDefault="00FA1BCC" w:rsidP="00121121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Nand niwas</w:t>
                  </w:r>
                  <w:r w:rsidR="007F3EFF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Ramanand path,New</w:t>
                  </w:r>
                  <w:r w:rsidR="007F3EFF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r w:rsidR="00B538D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B</w:t>
                  </w:r>
                  <w:r w:rsidR="000F7768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albhadrapur</w:t>
                  </w:r>
                  <w:r w:rsidR="007F3EFF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r w:rsidR="00B538D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L</w:t>
                  </w:r>
                  <w:r w:rsidR="000F7768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aheriasarai,  </w:t>
                  </w:r>
                  <w:r w:rsidR="00B538D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D</w:t>
                  </w:r>
                  <w:r w:rsidR="000F7768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arbhanga</w:t>
                  </w:r>
                  <w:r w:rsidR="004209F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Bihar </w:t>
                  </w:r>
                  <w:r w:rsidR="00CB29BD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–</w:t>
                  </w:r>
                  <w:r w:rsidR="004209F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r w:rsidR="000F7768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846</w:t>
                  </w:r>
                  <w:r w:rsidR="007F3EFF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001</w:t>
                  </w:r>
                </w:p>
              </w:tc>
            </w:tr>
          </w:tbl>
          <w:p w14:paraId="55CFE44B" w14:textId="77777777"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14:paraId="7161DD83" w14:textId="77777777" w:rsidTr="00B90AF7">
        <w:tc>
          <w:tcPr>
            <w:tcW w:w="0" w:type="auto"/>
            <w:gridSpan w:val="2"/>
          </w:tcPr>
          <w:p w14:paraId="00F31833" w14:textId="77777777"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2D44B0" w14:paraId="14565C37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8F40451" w14:textId="77777777"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14:paraId="2458313F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0"/>
                    <w:gridCol w:w="7894"/>
                  </w:tblGrid>
                  <w:tr w:rsidR="00315076" w:rsidRPr="002D44B0" w14:paraId="4FDB0721" w14:textId="77777777" w:rsidTr="002D44B0">
                    <w:tc>
                      <w:tcPr>
                        <w:tcW w:w="2145" w:type="dxa"/>
                      </w:tcPr>
                      <w:p w14:paraId="501C5F37" w14:textId="77777777" w:rsidR="00315076" w:rsidRPr="002D44B0" w:rsidRDefault="00C52BED" w:rsidP="00C52BED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</w:t>
                        </w:r>
                        <w:r w:rsidR="0031507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: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B7DB022" w14:textId="163DC414" w:rsidR="0008330A" w:rsidRPr="0008330A" w:rsidRDefault="00121121" w:rsidP="00721FF8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Seeking a position to utilize my </w:t>
                        </w:r>
                        <w:r w:rsidR="007119AD">
                          <w:rPr>
                            <w:rFonts w:ascii="Arial" w:hAnsi="Arial" w:cs="Arial"/>
                          </w:rPr>
                          <w:t>skills</w:t>
                        </w:r>
                        <w:r>
                          <w:rPr>
                            <w:rFonts w:ascii="Arial" w:hAnsi="Arial" w:cs="Arial"/>
                          </w:rPr>
                          <w:t xml:space="preserve"> and abilities in a progressive</w:t>
                        </w:r>
                        <w:r w:rsidR="00AC5844">
                          <w:rPr>
                            <w:rFonts w:ascii="Arial" w:hAnsi="Arial" w:cs="Arial"/>
                          </w:rPr>
                          <w:t xml:space="preserve"> educational</w:t>
                        </w:r>
                        <w:r>
                          <w:rPr>
                            <w:rFonts w:ascii="Arial" w:hAnsi="Arial" w:cs="Arial"/>
                          </w:rPr>
                          <w:t xml:space="preserve"> organization that offers me professional growth along with the </w:t>
                        </w:r>
                        <w:r w:rsidR="007119AD">
                          <w:rPr>
                            <w:rFonts w:ascii="Arial" w:hAnsi="Arial" w:cs="Arial"/>
                          </w:rPr>
                          <w:t>growth</w:t>
                        </w:r>
                        <w:r>
                          <w:rPr>
                            <w:rFonts w:ascii="Arial" w:hAnsi="Arial" w:cs="Arial"/>
                          </w:rPr>
                          <w:t xml:space="preserve"> of the organization</w:t>
                        </w:r>
                        <w:r w:rsidR="00FC23E0" w:rsidRPr="00FC23E0"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c>
                  </w:tr>
                  <w:tr w:rsidR="00315076" w:rsidRPr="002D44B0" w14:paraId="7A836285" w14:textId="77777777" w:rsidTr="002D44B0">
                    <w:tc>
                      <w:tcPr>
                        <w:tcW w:w="2145" w:type="dxa"/>
                      </w:tcPr>
                      <w:p w14:paraId="20AD63B8" w14:textId="77777777" w:rsidR="00315076" w:rsidRPr="002D44B0" w:rsidRDefault="00315076" w:rsidP="007F3EF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36D73E72" w14:textId="77777777" w:rsidR="00315076" w:rsidRPr="002D44B0" w:rsidRDefault="00315076" w:rsidP="00A83F86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D67709E" w14:textId="77777777"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665FB2D" w14:textId="77777777"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35B197F9" w14:textId="77777777" w:rsidTr="00B90AF7">
        <w:tc>
          <w:tcPr>
            <w:tcW w:w="0" w:type="auto"/>
            <w:gridSpan w:val="2"/>
          </w:tcPr>
          <w:p w14:paraId="527BE792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2D44B0" w14:paraId="3418FBF7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66FA4FA" w14:textId="77777777" w:rsidR="00315076" w:rsidRPr="002D44B0" w:rsidRDefault="00CA6BE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Technical</w:t>
                  </w:r>
                  <w:r w:rsidR="00315076"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Skills</w:t>
                  </w:r>
                </w:p>
              </w:tc>
            </w:tr>
            <w:tr w:rsidR="00315076" w:rsidRPr="002D44B0" w14:paraId="0EDAFDBF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D86F0FF" w14:textId="77777777" w:rsidR="007203A3" w:rsidRDefault="007203A3" w:rsidP="007203A3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</w:p>
                <w:p w14:paraId="7CD83E4D" w14:textId="77777777" w:rsidR="00315076" w:rsidRPr="00C52BED" w:rsidRDefault="009D2C06" w:rsidP="00C52BED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  <w:t>DCA</w:t>
                  </w:r>
                </w:p>
              </w:tc>
            </w:tr>
          </w:tbl>
          <w:p w14:paraId="02453FEA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51B54A8D" w14:textId="77777777" w:rsidTr="00B90AF7">
        <w:tc>
          <w:tcPr>
            <w:tcW w:w="0" w:type="auto"/>
            <w:gridSpan w:val="2"/>
          </w:tcPr>
          <w:p w14:paraId="79200C7D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2D44B0" w14:paraId="616FFF6B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D8C10DE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14:paraId="4A0FA9BF" w14:textId="77777777" w:rsidTr="002B6684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20A6A5DB" w14:textId="4476C962" w:rsidR="004852F5" w:rsidRDefault="006425B0" w:rsidP="00F274B7">
                  <w:pPr>
                    <w:spacing w:before="0" w:after="0"/>
                    <w:rPr>
                      <w:rFonts w:ascii="Arial" w:hAnsi="Arial" w:cs="Arial"/>
                      <w:b/>
                    </w:rPr>
                  </w:pPr>
                  <w:r w:rsidRPr="004852F5">
                    <w:rPr>
                      <w:b/>
                    </w:rPr>
                    <w:t xml:space="preserve">       </w:t>
                  </w:r>
                  <w:r w:rsidR="001C7E7A" w:rsidRPr="004852F5">
                    <w:rPr>
                      <w:b/>
                    </w:rPr>
                    <w:t xml:space="preserve">  </w:t>
                  </w:r>
                  <w:r w:rsidR="004A4FD7" w:rsidRPr="00F274B7">
                    <w:rPr>
                      <w:rFonts w:asciiTheme="minorHAnsi" w:hAnsiTheme="minorHAnsi" w:cstheme="minorHAnsi"/>
                      <w:b/>
                    </w:rPr>
                    <w:t>20</w:t>
                  </w:r>
                  <w:r w:rsidR="00B538D0">
                    <w:rPr>
                      <w:rFonts w:asciiTheme="minorHAnsi" w:hAnsiTheme="minorHAnsi" w:cstheme="minorHAnsi"/>
                      <w:b/>
                    </w:rPr>
                    <w:t>20</w:t>
                  </w:r>
                  <w:r w:rsidR="004852F5" w:rsidRPr="004852F5">
                    <w:rPr>
                      <w:b/>
                    </w:rPr>
                    <w:t xml:space="preserve">                      </w:t>
                  </w:r>
                  <w:r w:rsidR="00890B08">
                    <w:rPr>
                      <w:b/>
                    </w:rPr>
                    <w:t>P</w:t>
                  </w:r>
                  <w:r w:rsidR="00890B08" w:rsidRPr="004852F5">
                    <w:rPr>
                      <w:rFonts w:ascii="Arial" w:hAnsi="Arial" w:cs="Arial"/>
                      <w:b/>
                    </w:rPr>
                    <w:t>h</w:t>
                  </w:r>
                  <w:r w:rsidR="00890B08">
                    <w:rPr>
                      <w:rFonts w:ascii="Arial" w:hAnsi="Arial" w:cs="Arial"/>
                      <w:b/>
                    </w:rPr>
                    <w:t>.</w:t>
                  </w:r>
                  <w:r w:rsidR="00890B08" w:rsidRPr="004852F5">
                    <w:rPr>
                      <w:rFonts w:ascii="Arial" w:hAnsi="Arial" w:cs="Arial"/>
                      <w:b/>
                    </w:rPr>
                    <w:t>D.</w:t>
                  </w:r>
                  <w:r w:rsidR="00F274B7">
                    <w:rPr>
                      <w:rFonts w:ascii="Arial" w:hAnsi="Arial" w:cs="Arial"/>
                      <w:b/>
                    </w:rPr>
                    <w:t xml:space="preserve"> from L.N.Mithila U</w:t>
                  </w:r>
                  <w:r w:rsidR="004852F5" w:rsidRPr="004852F5">
                    <w:rPr>
                      <w:rFonts w:ascii="Arial" w:hAnsi="Arial" w:cs="Arial"/>
                      <w:b/>
                    </w:rPr>
                    <w:t>niversit</w:t>
                  </w:r>
                  <w:r w:rsidR="00B538D0">
                    <w:rPr>
                      <w:rFonts w:ascii="Arial" w:hAnsi="Arial" w:cs="Arial"/>
                      <w:b/>
                    </w:rPr>
                    <w:t xml:space="preserve">y, </w:t>
                  </w:r>
                  <w:r w:rsidR="006E3568">
                    <w:rPr>
                      <w:rFonts w:ascii="Arial" w:hAnsi="Arial" w:cs="Arial"/>
                      <w:b/>
                    </w:rPr>
                    <w:t>Darbhanga</w:t>
                  </w:r>
                </w:p>
                <w:p w14:paraId="3435914F" w14:textId="77777777" w:rsidR="0045762A" w:rsidRPr="004852F5" w:rsidRDefault="0045762A" w:rsidP="00F274B7">
                  <w:pPr>
                    <w:spacing w:before="0"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Topic-</w:t>
                  </w:r>
                  <w:r w:rsidR="00AC5844">
                    <w:rPr>
                      <w:rFonts w:ascii="Arial" w:hAnsi="Arial" w:cs="Arial"/>
                      <w:b/>
                    </w:rPr>
                    <w:t xml:space="preserve"> East-</w:t>
                  </w:r>
                  <w:r w:rsidR="00F274B7">
                    <w:rPr>
                      <w:rFonts w:ascii="Arial" w:hAnsi="Arial" w:cs="Arial"/>
                      <w:b/>
                    </w:rPr>
                    <w:t>West Dichotomy in the N</w:t>
                  </w:r>
                  <w:r>
                    <w:rPr>
                      <w:rFonts w:ascii="Arial" w:hAnsi="Arial" w:cs="Arial"/>
                      <w:b/>
                    </w:rPr>
                    <w:t>ovels of Orhan Pamuk</w:t>
                  </w:r>
                </w:p>
                <w:p w14:paraId="061459DF" w14:textId="77777777" w:rsidR="00F274B7" w:rsidRDefault="004852F5" w:rsidP="00F274B7">
                  <w:pPr>
                    <w:spacing w:before="0" w:after="0"/>
                  </w:pPr>
                  <w:r>
                    <w:t xml:space="preserve">         </w:t>
                  </w:r>
                  <w:r w:rsidR="001C7E7A">
                    <w:t xml:space="preserve"> </w:t>
                  </w:r>
                </w:p>
                <w:p w14:paraId="55C86F24" w14:textId="77777777" w:rsidR="00A82667" w:rsidRDefault="00F274B7" w:rsidP="00F274B7">
                  <w:pPr>
                    <w:spacing w:before="0" w:after="0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t xml:space="preserve">        </w:t>
                  </w:r>
                  <w:r w:rsidR="0045762A" w:rsidRPr="00F274B7">
                    <w:rPr>
                      <w:rFonts w:ascii="Arial" w:hAnsi="Arial" w:cs="Arial"/>
                      <w:b/>
                      <w:color w:val="3B3E42"/>
                    </w:rPr>
                    <w:t>2013</w:t>
                  </w:r>
                  <w:r w:rsidR="006425B0" w:rsidRPr="00F274B7">
                    <w:rPr>
                      <w:rFonts w:ascii="Arial" w:hAnsi="Arial" w:cs="Arial"/>
                      <w:b/>
                      <w:color w:val="3B3E42"/>
                    </w:rPr>
                    <w:t xml:space="preserve">  </w:t>
                  </w:r>
                  <w:r w:rsidR="006425B0">
                    <w:rPr>
                      <w:rFonts w:ascii="Arial" w:hAnsi="Arial" w:cs="Arial"/>
                      <w:b/>
                      <w:color w:val="3B3E42"/>
                    </w:rPr>
                    <w:t xml:space="preserve">    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</w:t>
                  </w:r>
                  <w:r w:rsidR="0045762A">
                    <w:rPr>
                      <w:rFonts w:ascii="Arial" w:hAnsi="Arial" w:cs="Arial"/>
                      <w:b/>
                      <w:color w:val="3B3E42"/>
                    </w:rPr>
                    <w:t>M.A.(ENGLISH) from Lalit Narayan Mithila U</w:t>
                  </w:r>
                  <w:r w:rsidR="001C7E7A">
                    <w:rPr>
                      <w:rFonts w:ascii="Arial" w:hAnsi="Arial" w:cs="Arial"/>
                      <w:b/>
                      <w:color w:val="3B3E42"/>
                    </w:rPr>
                    <w:t>niversity</w:t>
                  </w:r>
                </w:p>
                <w:p w14:paraId="055C9B96" w14:textId="77777777" w:rsidR="001C7E7A" w:rsidRPr="006425B0" w:rsidRDefault="006425B0">
                  <w:pPr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        </w:t>
                  </w:r>
                  <w:r w:rsidR="00F274B7">
                    <w:rPr>
                      <w:rFonts w:ascii="Arial" w:hAnsi="Arial" w:cs="Arial"/>
                      <w:color w:val="3B3E42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F274B7">
                    <w:rPr>
                      <w:rFonts w:ascii="Arial" w:hAnsi="Arial" w:cs="Arial"/>
                      <w:color w:val="3B3E42"/>
                    </w:rPr>
                    <w:t>Department of English, D</w:t>
                  </w:r>
                  <w:r>
                    <w:rPr>
                      <w:rFonts w:ascii="Arial" w:hAnsi="Arial" w:cs="Arial"/>
                      <w:color w:val="3B3E42"/>
                    </w:rPr>
                    <w:t>arbhanga, Bihar</w:t>
                  </w:r>
                </w:p>
                <w:tbl>
                  <w:tblPr>
                    <w:tblW w:w="10230" w:type="dxa"/>
                    <w:tblLook w:val="04A0" w:firstRow="1" w:lastRow="0" w:firstColumn="1" w:lastColumn="0" w:noHBand="0" w:noVBand="1"/>
                  </w:tblPr>
                  <w:tblGrid>
                    <w:gridCol w:w="2153"/>
                    <w:gridCol w:w="8077"/>
                  </w:tblGrid>
                  <w:tr w:rsidR="003303B1" w:rsidRPr="002D44B0" w14:paraId="35211759" w14:textId="77777777" w:rsidTr="00F274B7">
                    <w:trPr>
                      <w:trHeight w:val="1129"/>
                    </w:trPr>
                    <w:tc>
                      <w:tcPr>
                        <w:tcW w:w="2153" w:type="dxa"/>
                      </w:tcPr>
                      <w:p w14:paraId="4CC9855C" w14:textId="77777777" w:rsidR="00DB5A85" w:rsidRPr="00F274B7" w:rsidRDefault="00F274B7" w:rsidP="00F274B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</w:t>
                        </w:r>
                        <w:r w:rsidR="004A4FD7" w:rsidRPr="00F274B7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2005</w:t>
                        </w:r>
                      </w:p>
                    </w:tc>
                    <w:tc>
                      <w:tcPr>
                        <w:tcW w:w="8077" w:type="dxa"/>
                      </w:tcPr>
                      <w:p w14:paraId="6A0DF947" w14:textId="16503416" w:rsidR="00DB5A85" w:rsidRPr="002D44B0" w:rsidRDefault="0045762A" w:rsidP="00527FE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B.A.(Hons.) in ENGLISH from C.M.</w:t>
                        </w:r>
                        <w:r w:rsidR="00B538D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College,</w:t>
                        </w:r>
                        <w:r w:rsidR="00B538D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Darbhanga</w:t>
                        </w:r>
                      </w:p>
                    </w:tc>
                  </w:tr>
                  <w:tr w:rsidR="003303B1" w:rsidRPr="002D44B0" w14:paraId="46F5CDC3" w14:textId="77777777" w:rsidTr="00F274B7">
                    <w:trPr>
                      <w:trHeight w:val="638"/>
                    </w:trPr>
                    <w:tc>
                      <w:tcPr>
                        <w:tcW w:w="2153" w:type="dxa"/>
                      </w:tcPr>
                      <w:p w14:paraId="51898327" w14:textId="77777777" w:rsidR="00DB5A85" w:rsidRPr="002D44B0" w:rsidRDefault="00F274B7" w:rsidP="00F274B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4A4FD7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2000</w:t>
                        </w:r>
                      </w:p>
                    </w:tc>
                    <w:tc>
                      <w:tcPr>
                        <w:tcW w:w="8077" w:type="dxa"/>
                      </w:tcPr>
                      <w:p w14:paraId="2379567F" w14:textId="1DEAE425" w:rsidR="00DB5A85" w:rsidRPr="002D44B0" w:rsidRDefault="00A82667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12</w:t>
                        </w:r>
                        <w:r w:rsidRPr="00A82667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from K.S. College, Darbhanga Bihar (B.S.I.E.C,Patna)</w:t>
                        </w:r>
                      </w:p>
                      <w:p w14:paraId="00F80C20" w14:textId="77777777" w:rsidR="00DB5A85" w:rsidRPr="002D44B0" w:rsidRDefault="00DB5A85" w:rsidP="000514A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3303B1" w:rsidRPr="002D44B0" w14:paraId="26B32E84" w14:textId="77777777" w:rsidTr="00F274B7">
                    <w:trPr>
                      <w:trHeight w:val="916"/>
                    </w:trPr>
                    <w:tc>
                      <w:tcPr>
                        <w:tcW w:w="2153" w:type="dxa"/>
                      </w:tcPr>
                      <w:p w14:paraId="5EE39D23" w14:textId="77777777" w:rsidR="00DB5A85" w:rsidRDefault="00F274B7" w:rsidP="00F274B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</w:t>
                        </w:r>
                        <w:r w:rsidR="002D0906">
                          <w:rPr>
                            <w:rFonts w:ascii="Arial" w:hAnsi="Arial" w:cs="Arial"/>
                            <w:b/>
                            <w:color w:val="3B3E42"/>
                          </w:rPr>
                          <w:t>1998</w:t>
                        </w:r>
                      </w:p>
                      <w:p w14:paraId="5D103136" w14:textId="77777777" w:rsidR="000514A7" w:rsidRPr="002D44B0" w:rsidRDefault="000514A7" w:rsidP="002C56F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7" w:type="dxa"/>
                      </w:tcPr>
                      <w:p w14:paraId="513CDB3A" w14:textId="77777777" w:rsidR="000514A7" w:rsidRPr="002C56FB" w:rsidRDefault="00A82667" w:rsidP="00A8266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10</w:t>
                        </w:r>
                        <w:r w:rsidRPr="00A82667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H.S.Banda, Darbhanga, (B.S.E.B,Patna)</w:t>
                        </w:r>
                      </w:p>
                    </w:tc>
                  </w:tr>
                </w:tbl>
                <w:p w14:paraId="430C4DC0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C7E7A" w:rsidRPr="002D44B0" w14:paraId="70608F64" w14:textId="77777777" w:rsidTr="002B6684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4" w:space="0" w:color="auto"/>
                    <w:right w:val="single" w:sz="8" w:space="0" w:color="AEBAD5"/>
                  </w:tcBorders>
                  <w:shd w:val="clear" w:color="auto" w:fill="auto"/>
                </w:tcPr>
                <w:p w14:paraId="6BE6410B" w14:textId="1CD8935B" w:rsidR="001C7E7A" w:rsidRDefault="00100A18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100A18">
                    <w:rPr>
                      <w:rFonts w:ascii="Arial" w:hAnsi="Arial" w:cs="Arial"/>
                      <w:b/>
                      <w:bCs/>
                    </w:rPr>
                    <w:t>Publications</w:t>
                  </w:r>
                </w:p>
                <w:p w14:paraId="3B99CCD2" w14:textId="76331FCE" w:rsidR="007A775E" w:rsidRPr="007A775E" w:rsidRDefault="007A775E" w:rsidP="007A775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7A775E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Orhan Pamuk and East-West Dichotomy in The White Castle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(ISSN: 2349-5162)</w:t>
                  </w:r>
                </w:p>
                <w:p w14:paraId="6282E510" w14:textId="66035F5D" w:rsidR="002B6684" w:rsidRDefault="007A775E" w:rsidP="007A775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Museum of Innocence: From Print to Cinema (ISSN: 2321-3108)</w:t>
                  </w:r>
                </w:p>
                <w:p w14:paraId="5D04ED46" w14:textId="0B513235" w:rsidR="007A775E" w:rsidRDefault="007A775E" w:rsidP="007A775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A Prismatic View of Pamuk’s Turkey in Snow: A Critical Study (</w:t>
                  </w:r>
                  <w:r w:rsidR="0015057E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 xml:space="preserve">ISSN: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2320-2882)</w:t>
                  </w:r>
                </w:p>
                <w:p w14:paraId="266279D2" w14:textId="77777777" w:rsidR="0015057E" w:rsidRDefault="007A775E" w:rsidP="007A775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Murder in Miniature in Orhan Pamuk’s Novel</w:t>
                  </w:r>
                  <w:r w:rsidR="0015057E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 xml:space="preserve"> “My Name is Red” (ISSN: 2348-1269)</w:t>
                  </w:r>
                </w:p>
                <w:p w14:paraId="2A6E52EB" w14:textId="6BD0BDAE" w:rsidR="007A775E" w:rsidRPr="007A775E" w:rsidRDefault="0015057E" w:rsidP="007A775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Museum of Innocence: From Physical to Eternal Love (ISSN: 2349-9451)</w:t>
                  </w:r>
                  <w:r w:rsidR="007A775E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 xml:space="preserve"> </w:t>
                  </w:r>
                </w:p>
                <w:p w14:paraId="55EFECE9" w14:textId="2743B793" w:rsidR="00100A18" w:rsidRPr="00100A18" w:rsidRDefault="00100A18" w:rsidP="00100A18">
                  <w:pPr>
                    <w:pStyle w:val="List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4369ECFC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359CEC41" w14:textId="77777777" w:rsidTr="00B90AF7">
        <w:tc>
          <w:tcPr>
            <w:tcW w:w="0" w:type="auto"/>
            <w:gridSpan w:val="2"/>
          </w:tcPr>
          <w:p w14:paraId="32F9D63F" w14:textId="27D7258F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14:paraId="51D28A76" w14:textId="77777777" w:rsidTr="00B90AF7">
        <w:tc>
          <w:tcPr>
            <w:tcW w:w="0" w:type="auto"/>
            <w:gridSpan w:val="2"/>
          </w:tcPr>
          <w:p w14:paraId="60204A62" w14:textId="77777777" w:rsidR="00CA4555" w:rsidRPr="002D44B0" w:rsidRDefault="00CA4555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14:paraId="1344FFBA" w14:textId="77777777" w:rsidTr="00B90AF7">
        <w:tc>
          <w:tcPr>
            <w:tcW w:w="0" w:type="auto"/>
            <w:gridSpan w:val="2"/>
          </w:tcPr>
          <w:tbl>
            <w:tblPr>
              <w:tblW w:w="1024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43"/>
            </w:tblGrid>
            <w:tr w:rsidR="005010D7" w:rsidRPr="002D44B0" w14:paraId="218B9455" w14:textId="77777777" w:rsidTr="00100A18">
              <w:trPr>
                <w:trHeight w:val="74"/>
              </w:trPr>
              <w:tc>
                <w:tcPr>
                  <w:tcW w:w="1024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516AA2F" w14:textId="77777777" w:rsidR="005010D7" w:rsidRPr="002D44B0" w:rsidRDefault="005010D7" w:rsidP="002972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 Achievements</w:t>
                  </w:r>
                </w:p>
              </w:tc>
            </w:tr>
            <w:tr w:rsidR="005010D7" w:rsidRPr="002D44B0" w14:paraId="0E3929C8" w14:textId="77777777" w:rsidTr="00100A18">
              <w:trPr>
                <w:trHeight w:val="1135"/>
              </w:trPr>
              <w:tc>
                <w:tcPr>
                  <w:tcW w:w="1024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2C650C2" w14:textId="77777777" w:rsidR="00734D23" w:rsidRDefault="00734D23" w:rsidP="00734D23">
                  <w:pPr>
                    <w:pStyle w:val="ListParagraph"/>
                    <w:spacing w:after="8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14:paraId="0D14C7B8" w14:textId="281395DB" w:rsidR="00F274B7" w:rsidRDefault="00F274B7" w:rsidP="009D2C06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Taught language &amp; literature</w:t>
                  </w:r>
                  <w:r w:rsidR="0081479E">
                    <w:rPr>
                      <w:rFonts w:ascii="Arial" w:hAnsi="Arial" w:cs="Arial"/>
                      <w:color w:val="3B3E42"/>
                    </w:rPr>
                    <w:t xml:space="preserve"> to UG and PG students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in a few private institutions</w:t>
                  </w:r>
                  <w:r w:rsidR="00B538D0">
                    <w:rPr>
                      <w:rFonts w:ascii="Arial" w:hAnsi="Arial" w:cs="Arial"/>
                      <w:color w:val="3B3E42"/>
                    </w:rPr>
                    <w:t xml:space="preserve"> for seven years</w:t>
                  </w:r>
                  <w:r w:rsidR="0081479E">
                    <w:rPr>
                      <w:rFonts w:ascii="Arial" w:hAnsi="Arial" w:cs="Arial"/>
                      <w:color w:val="3B3E42"/>
                    </w:rPr>
                    <w:t xml:space="preserve"> in Delhi. </w:t>
                  </w:r>
                </w:p>
                <w:p w14:paraId="713E9BE2" w14:textId="77777777" w:rsidR="00A7188A" w:rsidRDefault="002D0906" w:rsidP="009D2C06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Attended 6 months course</w:t>
                  </w:r>
                  <w:r w:rsidR="009D2C06">
                    <w:rPr>
                      <w:rFonts w:ascii="Arial" w:hAnsi="Arial" w:cs="Arial"/>
                      <w:color w:val="3B3E42"/>
                    </w:rPr>
                    <w:t xml:space="preserve"> on resea</w:t>
                  </w:r>
                  <w:r>
                    <w:rPr>
                      <w:rFonts w:ascii="Arial" w:hAnsi="Arial" w:cs="Arial"/>
                      <w:color w:val="3B3E42"/>
                    </w:rPr>
                    <w:t>rch methodology organized by L.N.M.U, Darbhanga</w:t>
                  </w:r>
                </w:p>
                <w:p w14:paraId="09EF2D39" w14:textId="6E1A3CBA" w:rsidR="00AC5844" w:rsidRPr="006E7D88" w:rsidRDefault="00AC5844" w:rsidP="009D2C06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Working as an editor of a literary journal </w:t>
                  </w:r>
                  <w:r w:rsidRPr="00D95304">
                    <w:rPr>
                      <w:rFonts w:ascii="Arial" w:hAnsi="Arial" w:cs="Arial"/>
                      <w:b/>
                      <w:i/>
                      <w:iCs/>
                      <w:color w:val="3B3E42"/>
                    </w:rPr>
                    <w:t>The Anvil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(ISSN-2325-0638) since 2014(</w:t>
                  </w:r>
                  <w:hyperlink r:id="rId11" w:history="1">
                    <w:r w:rsidR="008A0D6A" w:rsidRPr="00254B56">
                      <w:rPr>
                        <w:rStyle w:val="Hyperlink"/>
                        <w:rFonts w:ascii="Arial" w:hAnsi="Arial" w:cs="Arial"/>
                        <w:b/>
                      </w:rPr>
                      <w:t>www.theanviljournal.com</w:t>
                    </w:r>
                  </w:hyperlink>
                  <w:r>
                    <w:rPr>
                      <w:rFonts w:ascii="Arial" w:hAnsi="Arial" w:cs="Arial"/>
                      <w:b/>
                      <w:color w:val="3B3E42"/>
                    </w:rPr>
                    <w:t>)</w:t>
                  </w:r>
                </w:p>
                <w:p w14:paraId="7F98AF97" w14:textId="0F371E66" w:rsidR="006E7D88" w:rsidRPr="008A0D6A" w:rsidRDefault="006E7D88" w:rsidP="009D2C06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Teaching as guest lecturer in Supaul College of Engineering, Supaul</w:t>
                  </w:r>
                  <w:r w:rsidR="00E033E4">
                    <w:rPr>
                      <w:rFonts w:ascii="Arial" w:hAnsi="Arial" w:cs="Arial"/>
                      <w:color w:val="3B3E42"/>
                    </w:rPr>
                    <w:t>, since October 2021.</w:t>
                  </w:r>
                </w:p>
                <w:p w14:paraId="0E58E3D3" w14:textId="77777777" w:rsidR="008A0D6A" w:rsidRDefault="008A0D6A" w:rsidP="00100A18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14:paraId="37A69F47" w14:textId="77777777" w:rsidR="004852F5" w:rsidRPr="004852F5" w:rsidRDefault="004852F5" w:rsidP="00F274B7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</w:tbl>
          <w:p w14:paraId="4656E3E7" w14:textId="77777777" w:rsidR="00B538D0" w:rsidRDefault="00B538D0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1052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21"/>
            </w:tblGrid>
            <w:tr w:rsidR="00CA6BE8" w:rsidRPr="002D44B0" w14:paraId="476480EC" w14:textId="77777777" w:rsidTr="002E03F2">
              <w:trPr>
                <w:trHeight w:val="289"/>
              </w:trPr>
              <w:tc>
                <w:tcPr>
                  <w:tcW w:w="105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679BD6B" w14:textId="77777777" w:rsidR="00CA6BE8" w:rsidRPr="002D44B0" w:rsidRDefault="00CA6BE8" w:rsidP="002972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Personality Specialty</w:t>
                  </w:r>
                </w:p>
              </w:tc>
            </w:tr>
            <w:tr w:rsidR="00CA6BE8" w:rsidRPr="002D44B0" w14:paraId="04EA5306" w14:textId="77777777" w:rsidTr="002E03F2">
              <w:trPr>
                <w:trHeight w:val="943"/>
              </w:trPr>
              <w:tc>
                <w:tcPr>
                  <w:tcW w:w="1052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5B2A969" w14:textId="77777777" w:rsidR="00734D23" w:rsidRDefault="00734D23" w:rsidP="00734D23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  <w:p w14:paraId="621A0C84" w14:textId="77777777" w:rsidR="002E03F2" w:rsidRDefault="00CA6BE8" w:rsidP="002E03F2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 xml:space="preserve">Hobbies: </w:t>
                  </w:r>
                  <w:r w:rsidR="009D2C06">
                    <w:rPr>
                      <w:rFonts w:ascii="Arial" w:hAnsi="Arial" w:cs="Arial"/>
                      <w:bCs/>
                      <w:color w:val="595C62"/>
                    </w:rPr>
                    <w:t xml:space="preserve">Reading novels &amp; net </w:t>
                  </w:r>
                  <w:r w:rsidR="0045762A">
                    <w:rPr>
                      <w:rFonts w:ascii="Arial" w:hAnsi="Arial" w:cs="Arial"/>
                      <w:bCs/>
                      <w:color w:val="595C62"/>
                    </w:rPr>
                    <w:t>surfing, listening</w:t>
                  </w:r>
                  <w:r w:rsidR="009D2C06">
                    <w:rPr>
                      <w:rFonts w:ascii="Arial" w:hAnsi="Arial" w:cs="Arial"/>
                      <w:bCs/>
                      <w:color w:val="595C62"/>
                    </w:rPr>
                    <w:t xml:space="preserve"> music</w:t>
                  </w:r>
                  <w:r w:rsidRPr="002E03F2">
                    <w:rPr>
                      <w:rFonts w:ascii="Arial" w:hAnsi="Arial" w:cs="Arial"/>
                      <w:bCs/>
                      <w:color w:val="595C62"/>
                    </w:rPr>
                    <w:t>.</w:t>
                  </w:r>
                </w:p>
                <w:p w14:paraId="1C5F0909" w14:textId="77777777" w:rsidR="00CA6BE8" w:rsidRPr="002E03F2" w:rsidRDefault="00CA6BE8" w:rsidP="009D2C06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 w:rsidRPr="002E03F2">
                    <w:rPr>
                      <w:rFonts w:ascii="Arial" w:hAnsi="Arial" w:cs="Arial"/>
                      <w:b/>
                      <w:bCs/>
                      <w:color w:val="595C62"/>
                    </w:rPr>
                    <w:t>Strong Points:</w:t>
                  </w:r>
                  <w:r w:rsidRPr="002E03F2">
                    <w:rPr>
                      <w:rFonts w:ascii="Arial" w:hAnsi="Arial" w:cs="Arial"/>
                      <w:bCs/>
                      <w:color w:val="595C62"/>
                    </w:rPr>
                    <w:t xml:space="preserve"> Hardworking, Self Confidence, </w:t>
                  </w:r>
                  <w:r w:rsidR="00734D23" w:rsidRPr="002E03F2">
                    <w:rPr>
                      <w:rFonts w:ascii="Arial" w:hAnsi="Arial" w:cs="Arial"/>
                      <w:bCs/>
                      <w:color w:val="595C62"/>
                    </w:rPr>
                    <w:t xml:space="preserve">Positive Attitude, </w:t>
                  </w:r>
                  <w:r w:rsidR="002D0906">
                    <w:rPr>
                      <w:rFonts w:ascii="Arial" w:hAnsi="Arial" w:cs="Arial"/>
                      <w:bCs/>
                      <w:color w:val="595C62"/>
                    </w:rPr>
                    <w:t>Decent</w:t>
                  </w:r>
                  <w:r w:rsidRPr="002E03F2">
                    <w:rPr>
                      <w:rFonts w:ascii="Arial" w:hAnsi="Arial" w:cs="Arial"/>
                      <w:b/>
                      <w:bCs/>
                      <w:color w:val="595C62"/>
                    </w:rPr>
                    <w:t>.</w:t>
                  </w:r>
                  <w:r w:rsidRPr="002E03F2">
                    <w:rPr>
                      <w:rFonts w:ascii="Arial" w:hAnsi="Arial" w:cs="Arial"/>
                      <w:bCs/>
                      <w:color w:val="595C62"/>
                    </w:rPr>
                    <w:t xml:space="preserve"> </w:t>
                  </w:r>
                </w:p>
              </w:tc>
            </w:tr>
          </w:tbl>
          <w:p w14:paraId="2C7FBBDD" w14:textId="77777777" w:rsidR="005010D7" w:rsidRDefault="005010D7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5010D7" w:rsidRPr="002D44B0" w14:paraId="0B1C5FC8" w14:textId="77777777" w:rsidTr="0029724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B56C6FB" w14:textId="77777777" w:rsidR="005010D7" w:rsidRPr="002D44B0" w:rsidRDefault="005010D7" w:rsidP="002972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5010D7" w:rsidRPr="002D44B0" w14:paraId="701F3B05" w14:textId="77777777" w:rsidTr="0029724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661"/>
                    <w:gridCol w:w="3474"/>
                    <w:gridCol w:w="3879"/>
                  </w:tblGrid>
                  <w:tr w:rsidR="005010D7" w:rsidRPr="00504C88" w14:paraId="02ED4EC5" w14:textId="77777777" w:rsidTr="00297247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14:paraId="5A9331E7" w14:textId="77777777" w:rsidR="005010D7" w:rsidRPr="00504C88" w:rsidRDefault="00DC428F" w:rsidP="0029724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</w:t>
                        </w:r>
                        <w:r w:rsidR="005010D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indi</w:t>
                        </w:r>
                        <w:r w:rsidR="005010D7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5010D7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</w:t>
                        </w:r>
                        <w:r w:rsidR="005010D7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ative)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BEE583D" w14:textId="77777777" w:rsidR="005010D7" w:rsidRPr="00504C88" w:rsidRDefault="005010D7" w:rsidP="0029724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</w:t>
                        </w:r>
                        <w:r w:rsidR="001B0C49">
                          <w:rPr>
                            <w:rFonts w:ascii="Arial" w:hAnsi="Arial" w:cs="Arial"/>
                            <w:bCs/>
                            <w:color w:val="3B3E42"/>
                          </w:rPr>
                          <w:t>luent</w:t>
                        </w: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3961" w:type="dxa"/>
                      </w:tcPr>
                      <w:p w14:paraId="61BBF686" w14:textId="77777777" w:rsidR="005010D7" w:rsidRPr="00504C88" w:rsidRDefault="00996763" w:rsidP="0029724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Ma</w:t>
                        </w:r>
                        <w:r w:rsidR="0045762A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th</w:t>
                        </w:r>
                        <w:r w:rsidR="0045762A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li</w:t>
                        </w:r>
                        <w:r w:rsidR="005010D7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5010D7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5010D7">
                          <w:rPr>
                            <w:rFonts w:ascii="Arial" w:hAnsi="Arial" w:cs="Arial"/>
                            <w:bCs/>
                            <w:color w:val="3B3E42"/>
                          </w:rPr>
                          <w:t>Basic</w:t>
                        </w:r>
                        <w:r w:rsidR="005010D7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</w:tc>
                  </w:tr>
                </w:tbl>
                <w:p w14:paraId="64F3981B" w14:textId="77777777" w:rsidR="005010D7" w:rsidRPr="002D44B0" w:rsidRDefault="005010D7" w:rsidP="0029724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9281F48" w14:textId="77777777" w:rsidR="005010D7" w:rsidRPr="002D44B0" w:rsidRDefault="005010D7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00A18" w:rsidRPr="002D44B0" w14:paraId="40DEAAEC" w14:textId="77777777" w:rsidTr="00B90AF7">
        <w:tc>
          <w:tcPr>
            <w:tcW w:w="0" w:type="auto"/>
            <w:gridSpan w:val="2"/>
          </w:tcPr>
          <w:p w14:paraId="2F112C56" w14:textId="394FE4BE" w:rsidR="00100A18" w:rsidRDefault="00100A18" w:rsidP="0029724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CA4EDD" w:rsidRPr="002D44B0" w14:paraId="4F808DE1" w14:textId="77777777" w:rsidTr="00B90AF7">
        <w:tc>
          <w:tcPr>
            <w:tcW w:w="0" w:type="auto"/>
            <w:gridSpan w:val="2"/>
          </w:tcPr>
          <w:p w14:paraId="59132BB4" w14:textId="77777777" w:rsidR="002E03F2" w:rsidRPr="007E70AC" w:rsidRDefault="002E03F2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11CFC363" w14:textId="18035548" w:rsidR="00E41F9D" w:rsidRDefault="00FA355F" w:rsidP="00BC3CF3">
      <w:pPr>
        <w:spacing w:before="0" w:after="0" w:line="240" w:lineRule="auto"/>
        <w:jc w:val="left"/>
        <w:rPr>
          <w:rFonts w:ascii="Arial" w:hAnsi="Arial" w:cs="Arial"/>
          <w:b/>
          <w:bCs/>
          <w:color w:val="3B3E42"/>
        </w:rPr>
      </w:pP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>
        <w:rPr>
          <w:rFonts w:ascii="Arial" w:hAnsi="Arial" w:cs="Arial"/>
          <w:b/>
          <w:bCs/>
          <w:color w:val="3B3E42"/>
        </w:rPr>
        <w:tab/>
      </w:r>
      <w:r w:rsidR="00AC5844">
        <w:rPr>
          <w:rFonts w:ascii="Arial" w:hAnsi="Arial" w:cs="Arial"/>
          <w:b/>
          <w:bCs/>
          <w:color w:val="3B3E42"/>
        </w:rPr>
        <w:t>OMKAR ROY</w:t>
      </w:r>
      <w:r>
        <w:rPr>
          <w:rFonts w:ascii="Arial" w:hAnsi="Arial" w:cs="Arial"/>
          <w:b/>
          <w:bCs/>
          <w:color w:val="3B3E42"/>
        </w:rPr>
        <w:tab/>
      </w:r>
    </w:p>
    <w:p w14:paraId="6A876DDA" w14:textId="77777777" w:rsidR="00DC428F" w:rsidRPr="00215B45" w:rsidRDefault="00DC428F" w:rsidP="00BC3CF3">
      <w:pPr>
        <w:spacing w:before="0" w:after="0" w:line="240" w:lineRule="auto"/>
        <w:jc w:val="left"/>
        <w:rPr>
          <w:rFonts w:ascii="Arial" w:hAnsi="Arial" w:cs="Arial"/>
        </w:rPr>
      </w:pPr>
    </w:p>
    <w:sectPr w:rsidR="00DC428F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14BF" w14:textId="77777777" w:rsidR="00A62DFB" w:rsidRDefault="00A62DFB" w:rsidP="004424D3">
      <w:pPr>
        <w:spacing w:before="0" w:after="0" w:line="240" w:lineRule="auto"/>
      </w:pPr>
      <w:r>
        <w:separator/>
      </w:r>
    </w:p>
  </w:endnote>
  <w:endnote w:type="continuationSeparator" w:id="0">
    <w:p w14:paraId="086DF0D9" w14:textId="77777777" w:rsidR="00A62DFB" w:rsidRDefault="00A62DFB" w:rsidP="004424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CDFC" w14:textId="77777777" w:rsidR="00A62DFB" w:rsidRDefault="00A62DFB" w:rsidP="004424D3">
      <w:pPr>
        <w:spacing w:before="0" w:after="0" w:line="240" w:lineRule="auto"/>
      </w:pPr>
      <w:r>
        <w:separator/>
      </w:r>
    </w:p>
  </w:footnote>
  <w:footnote w:type="continuationSeparator" w:id="0">
    <w:p w14:paraId="43446D99" w14:textId="77777777" w:rsidR="00A62DFB" w:rsidRDefault="00A62DFB" w:rsidP="004424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E02"/>
    <w:multiLevelType w:val="hybridMultilevel"/>
    <w:tmpl w:val="0E3A3E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C40EC"/>
    <w:multiLevelType w:val="hybridMultilevel"/>
    <w:tmpl w:val="E43C8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D48C4"/>
    <w:multiLevelType w:val="hybridMultilevel"/>
    <w:tmpl w:val="315E4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318CB"/>
    <w:multiLevelType w:val="hybridMultilevel"/>
    <w:tmpl w:val="C1F67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39BF"/>
    <w:multiLevelType w:val="hybridMultilevel"/>
    <w:tmpl w:val="32BC9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775C9"/>
    <w:multiLevelType w:val="hybridMultilevel"/>
    <w:tmpl w:val="023AB60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AE706C3"/>
    <w:multiLevelType w:val="hybridMultilevel"/>
    <w:tmpl w:val="D6FC3E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7714B"/>
    <w:multiLevelType w:val="hybridMultilevel"/>
    <w:tmpl w:val="278EB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A64FD"/>
    <w:multiLevelType w:val="hybridMultilevel"/>
    <w:tmpl w:val="F8069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0"/>
  </w:num>
  <w:num w:numId="12">
    <w:abstractNumId w:val="14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D3"/>
    <w:rsid w:val="0004250E"/>
    <w:rsid w:val="000514A7"/>
    <w:rsid w:val="0005767F"/>
    <w:rsid w:val="00062AD3"/>
    <w:rsid w:val="000779A4"/>
    <w:rsid w:val="0008330A"/>
    <w:rsid w:val="00083491"/>
    <w:rsid w:val="000848CB"/>
    <w:rsid w:val="000F7768"/>
    <w:rsid w:val="00100A18"/>
    <w:rsid w:val="00120ED2"/>
    <w:rsid w:val="00121121"/>
    <w:rsid w:val="001211DC"/>
    <w:rsid w:val="00125847"/>
    <w:rsid w:val="00130370"/>
    <w:rsid w:val="0015057E"/>
    <w:rsid w:val="001649E4"/>
    <w:rsid w:val="00173BC2"/>
    <w:rsid w:val="00193A67"/>
    <w:rsid w:val="001B0C49"/>
    <w:rsid w:val="001C4D38"/>
    <w:rsid w:val="001C7E7A"/>
    <w:rsid w:val="00215B45"/>
    <w:rsid w:val="00250043"/>
    <w:rsid w:val="002965D4"/>
    <w:rsid w:val="00297247"/>
    <w:rsid w:val="002A54EF"/>
    <w:rsid w:val="002B6684"/>
    <w:rsid w:val="002C56FB"/>
    <w:rsid w:val="002D0906"/>
    <w:rsid w:val="002D44B0"/>
    <w:rsid w:val="002E03F2"/>
    <w:rsid w:val="00301CC5"/>
    <w:rsid w:val="00315076"/>
    <w:rsid w:val="003303B1"/>
    <w:rsid w:val="00357963"/>
    <w:rsid w:val="003720A8"/>
    <w:rsid w:val="003730F6"/>
    <w:rsid w:val="00387D4B"/>
    <w:rsid w:val="003B26F2"/>
    <w:rsid w:val="003B79C5"/>
    <w:rsid w:val="003C517E"/>
    <w:rsid w:val="003C5EF9"/>
    <w:rsid w:val="003C7672"/>
    <w:rsid w:val="003E3543"/>
    <w:rsid w:val="00404E73"/>
    <w:rsid w:val="00405A83"/>
    <w:rsid w:val="004209F5"/>
    <w:rsid w:val="00431CED"/>
    <w:rsid w:val="0043259F"/>
    <w:rsid w:val="00436CBF"/>
    <w:rsid w:val="0044083A"/>
    <w:rsid w:val="004424D3"/>
    <w:rsid w:val="0045762A"/>
    <w:rsid w:val="00463CA0"/>
    <w:rsid w:val="004835E6"/>
    <w:rsid w:val="004852F5"/>
    <w:rsid w:val="00494CC1"/>
    <w:rsid w:val="004A4FD7"/>
    <w:rsid w:val="004A56B9"/>
    <w:rsid w:val="004B38BF"/>
    <w:rsid w:val="004D028D"/>
    <w:rsid w:val="004D492C"/>
    <w:rsid w:val="004E4DA7"/>
    <w:rsid w:val="005010D7"/>
    <w:rsid w:val="00504C88"/>
    <w:rsid w:val="005174EB"/>
    <w:rsid w:val="00527FE1"/>
    <w:rsid w:val="00532D43"/>
    <w:rsid w:val="00546B07"/>
    <w:rsid w:val="00562696"/>
    <w:rsid w:val="0057528C"/>
    <w:rsid w:val="0059615E"/>
    <w:rsid w:val="005D0970"/>
    <w:rsid w:val="005D0FE5"/>
    <w:rsid w:val="005D77DF"/>
    <w:rsid w:val="006068F3"/>
    <w:rsid w:val="00606CB9"/>
    <w:rsid w:val="006269EC"/>
    <w:rsid w:val="00641208"/>
    <w:rsid w:val="006425B0"/>
    <w:rsid w:val="0067687D"/>
    <w:rsid w:val="00690380"/>
    <w:rsid w:val="00694E29"/>
    <w:rsid w:val="006B6424"/>
    <w:rsid w:val="006B7DF7"/>
    <w:rsid w:val="006E3568"/>
    <w:rsid w:val="006E5165"/>
    <w:rsid w:val="006E7D88"/>
    <w:rsid w:val="006F3DAE"/>
    <w:rsid w:val="007119AD"/>
    <w:rsid w:val="007203A3"/>
    <w:rsid w:val="00721FF8"/>
    <w:rsid w:val="00734D23"/>
    <w:rsid w:val="007516F3"/>
    <w:rsid w:val="00772F2E"/>
    <w:rsid w:val="007A775E"/>
    <w:rsid w:val="007D7F91"/>
    <w:rsid w:val="007E70AC"/>
    <w:rsid w:val="007F3EFF"/>
    <w:rsid w:val="0081479E"/>
    <w:rsid w:val="008312AB"/>
    <w:rsid w:val="00834927"/>
    <w:rsid w:val="00860E55"/>
    <w:rsid w:val="00864960"/>
    <w:rsid w:val="00890B08"/>
    <w:rsid w:val="008A0D6A"/>
    <w:rsid w:val="008A0E8D"/>
    <w:rsid w:val="008A29EC"/>
    <w:rsid w:val="008C0B15"/>
    <w:rsid w:val="008C1D1F"/>
    <w:rsid w:val="008D653C"/>
    <w:rsid w:val="008F5E9E"/>
    <w:rsid w:val="00914EC1"/>
    <w:rsid w:val="009342A8"/>
    <w:rsid w:val="00941EBB"/>
    <w:rsid w:val="009448CE"/>
    <w:rsid w:val="00952F7B"/>
    <w:rsid w:val="00962ECE"/>
    <w:rsid w:val="00974082"/>
    <w:rsid w:val="00996763"/>
    <w:rsid w:val="009A262A"/>
    <w:rsid w:val="009D2C06"/>
    <w:rsid w:val="009F2958"/>
    <w:rsid w:val="009F79C8"/>
    <w:rsid w:val="00A10285"/>
    <w:rsid w:val="00A102AE"/>
    <w:rsid w:val="00A153CE"/>
    <w:rsid w:val="00A22A81"/>
    <w:rsid w:val="00A25609"/>
    <w:rsid w:val="00A34C4E"/>
    <w:rsid w:val="00A62DFB"/>
    <w:rsid w:val="00A650ED"/>
    <w:rsid w:val="00A7188A"/>
    <w:rsid w:val="00A81D4D"/>
    <w:rsid w:val="00A82667"/>
    <w:rsid w:val="00A83F86"/>
    <w:rsid w:val="00A92B8F"/>
    <w:rsid w:val="00A9659E"/>
    <w:rsid w:val="00AC1F29"/>
    <w:rsid w:val="00AC5844"/>
    <w:rsid w:val="00B16586"/>
    <w:rsid w:val="00B21F98"/>
    <w:rsid w:val="00B336F3"/>
    <w:rsid w:val="00B34E7A"/>
    <w:rsid w:val="00B45173"/>
    <w:rsid w:val="00B508D4"/>
    <w:rsid w:val="00B538D0"/>
    <w:rsid w:val="00B572CF"/>
    <w:rsid w:val="00B6636F"/>
    <w:rsid w:val="00B855DF"/>
    <w:rsid w:val="00B90AF7"/>
    <w:rsid w:val="00B912B2"/>
    <w:rsid w:val="00B95367"/>
    <w:rsid w:val="00BB17F5"/>
    <w:rsid w:val="00BC3CF3"/>
    <w:rsid w:val="00BE4146"/>
    <w:rsid w:val="00BE42C5"/>
    <w:rsid w:val="00BE76CE"/>
    <w:rsid w:val="00BF0E24"/>
    <w:rsid w:val="00C01147"/>
    <w:rsid w:val="00C21990"/>
    <w:rsid w:val="00C43200"/>
    <w:rsid w:val="00C5040D"/>
    <w:rsid w:val="00C52BED"/>
    <w:rsid w:val="00C839EE"/>
    <w:rsid w:val="00C942DC"/>
    <w:rsid w:val="00CA4528"/>
    <w:rsid w:val="00CA4555"/>
    <w:rsid w:val="00CA4EDD"/>
    <w:rsid w:val="00CA6BE8"/>
    <w:rsid w:val="00CB29BD"/>
    <w:rsid w:val="00CB36DC"/>
    <w:rsid w:val="00CB466B"/>
    <w:rsid w:val="00CE670C"/>
    <w:rsid w:val="00D2309A"/>
    <w:rsid w:val="00D23731"/>
    <w:rsid w:val="00D35431"/>
    <w:rsid w:val="00D41AAD"/>
    <w:rsid w:val="00D51AE4"/>
    <w:rsid w:val="00D84D94"/>
    <w:rsid w:val="00D95304"/>
    <w:rsid w:val="00DB3365"/>
    <w:rsid w:val="00DB5A85"/>
    <w:rsid w:val="00DB70D4"/>
    <w:rsid w:val="00DC1E40"/>
    <w:rsid w:val="00DC428F"/>
    <w:rsid w:val="00DC52BE"/>
    <w:rsid w:val="00DE2EAE"/>
    <w:rsid w:val="00E033E4"/>
    <w:rsid w:val="00E04C60"/>
    <w:rsid w:val="00E04F52"/>
    <w:rsid w:val="00E218D1"/>
    <w:rsid w:val="00E409E7"/>
    <w:rsid w:val="00E41F9D"/>
    <w:rsid w:val="00E53120"/>
    <w:rsid w:val="00E93F7B"/>
    <w:rsid w:val="00EA256A"/>
    <w:rsid w:val="00EA2D38"/>
    <w:rsid w:val="00EB1766"/>
    <w:rsid w:val="00ED023E"/>
    <w:rsid w:val="00EE5F09"/>
    <w:rsid w:val="00EE65D7"/>
    <w:rsid w:val="00EF7675"/>
    <w:rsid w:val="00F274B7"/>
    <w:rsid w:val="00F42DD3"/>
    <w:rsid w:val="00F54A3A"/>
    <w:rsid w:val="00FA1BCC"/>
    <w:rsid w:val="00FA25BD"/>
    <w:rsid w:val="00FA355F"/>
    <w:rsid w:val="00FA7B5B"/>
    <w:rsid w:val="00FC1BF2"/>
    <w:rsid w:val="00FC23E0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B278"/>
  <w15:docId w15:val="{B52E60FF-FB80-1047-BF48-6F051F0D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24D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4D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424D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4D3"/>
    <w:rPr>
      <w:lang w:val="en-US" w:eastAsia="en-US" w:bidi="en-US"/>
    </w:rPr>
  </w:style>
  <w:style w:type="paragraph" w:customStyle="1" w:styleId="DecimalAligned">
    <w:name w:val="Decimal Aligned"/>
    <w:basedOn w:val="Normal"/>
    <w:uiPriority w:val="40"/>
    <w:qFormat/>
    <w:rsid w:val="005010D7"/>
    <w:pPr>
      <w:tabs>
        <w:tab w:val="decimal" w:pos="360"/>
      </w:tabs>
      <w:spacing w:befor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010D7"/>
    <w:pPr>
      <w:spacing w:before="0" w:after="0" w:line="240" w:lineRule="auto"/>
      <w:jc w:val="left"/>
    </w:pPr>
    <w:rPr>
      <w:rFonts w:asciiTheme="minorHAnsi" w:eastAsiaTheme="minorEastAsia" w:hAnsiTheme="minorHAnsi" w:cstheme="minorBid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10D7"/>
    <w:rPr>
      <w:rFonts w:asciiTheme="minorHAnsi" w:eastAsiaTheme="minorEastAsia" w:hAnsiTheme="minorHAnsi" w:cstheme="minorBidi"/>
      <w:lang w:val="en-US" w:eastAsia="en-US"/>
    </w:rPr>
  </w:style>
  <w:style w:type="table" w:styleId="MediumShading2-Accent5">
    <w:name w:val="Medium Shading 2 Accent 5"/>
    <w:basedOn w:val="TableNormal"/>
    <w:uiPriority w:val="64"/>
    <w:rsid w:val="005010D7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A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heanviljourna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171761F-0616-4CFD-99F8-EDF3EC19B30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EBD86D4D-2800-4471-A453-87A6263520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4484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omkar roy</cp:lastModifiedBy>
  <cp:revision>18</cp:revision>
  <dcterms:created xsi:type="dcterms:W3CDTF">2020-10-30T08:10:00Z</dcterms:created>
  <dcterms:modified xsi:type="dcterms:W3CDTF">2022-05-08T22:21:00Z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